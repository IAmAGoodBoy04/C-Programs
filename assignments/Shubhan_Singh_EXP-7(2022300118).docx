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EAFC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14:paraId="77D64DA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928B484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9A2063F" w14:textId="776AF299" w:rsidR="007E47CF" w:rsidRPr="00CF600F" w:rsidRDefault="00CF600F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F60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Shubhan Singh</w:t>
            </w:r>
          </w:p>
        </w:tc>
      </w:tr>
      <w:tr w:rsidR="007E47CF" w14:paraId="0C97A297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36D739A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F8D1DB" w14:textId="4E7184CE" w:rsidR="007E47CF" w:rsidRPr="00CF600F" w:rsidRDefault="00CF600F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F60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2022300118</w:t>
            </w:r>
          </w:p>
        </w:tc>
      </w:tr>
      <w:tr w:rsidR="007E47CF" w14:paraId="28CF812C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0454124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BE0C416" w14:textId="7400A45B" w:rsidR="007E47CF" w:rsidRPr="00CF600F" w:rsidRDefault="00CF600F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F60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</w:tbl>
    <w:p w14:paraId="3B9B2E28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3"/>
        <w:gridCol w:w="7922"/>
      </w:tblGrid>
      <w:tr w:rsidR="007E47CF" w14:paraId="7246EF22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08C7C115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E47CF" w14:paraId="6B5FDF23" w14:textId="77777777" w:rsidTr="00D90AA7"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650E782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8CE3F52" w14:textId="1131FCB8" w:rsidR="007E47CF" w:rsidRPr="00CF600F" w:rsidRDefault="00CF600F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CF600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Write a program to count the number of vowels, consonants, total characters and words in the given string.</w:t>
            </w:r>
          </w:p>
        </w:tc>
      </w:tr>
      <w:tr w:rsidR="007E47CF" w14:paraId="70F33132" w14:textId="77777777" w:rsidTr="00D90AA7">
        <w:tc>
          <w:tcPr>
            <w:tcW w:w="187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004450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92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F478B2" w14:textId="77777777" w:rsidR="007E47CF" w:rsidRDefault="005D7D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</w:t>
            </w:r>
          </w:p>
          <w:p w14:paraId="319CCC69" w14:textId="48ECB6DE" w:rsidR="005D7D4F" w:rsidRDefault="005D7D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</w:t>
            </w:r>
            <w:r w:rsidR="008D4AF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nitialize 4 variables vowels, words, consonants and characters to 0,1,0 and 0 respectively</w:t>
            </w:r>
            <w:r w:rsidR="008D4AF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FCD98FC" w14:textId="5DF4609E" w:rsidR="005D7D4F" w:rsidRDefault="005D7D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</w:t>
            </w:r>
            <w:r w:rsidR="008D4AF2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a string str.</w:t>
            </w:r>
          </w:p>
          <w:p w14:paraId="32CE24B7" w14:textId="77777777" w:rsidR="008D4AF2" w:rsidRDefault="008D4A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Read the sentence from input.</w:t>
            </w:r>
          </w:p>
          <w:p w14:paraId="73E4B2A0" w14:textId="77777777" w:rsidR="008D4AF2" w:rsidRDefault="008D4A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initialize i to 0.</w:t>
            </w:r>
          </w:p>
          <w:p w14:paraId="2A39593B" w14:textId="77777777" w:rsidR="008D4AF2" w:rsidRDefault="008D4A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if str[i] equals 32, increment words by 1.</w:t>
            </w:r>
          </w:p>
          <w:p w14:paraId="5A7AA7C7" w14:textId="2230F5A2" w:rsidR="008D4AF2" w:rsidRDefault="008D4A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7: if str[i] is in the ascii range for lower/uppercase alphabets, go to step 8, else jump to step 10.</w:t>
            </w:r>
          </w:p>
          <w:p w14:paraId="1B1EA71A" w14:textId="77777777" w:rsidR="008D4AF2" w:rsidRDefault="008D4A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8: if str[i] is in the ascii range for lower/uppercase vowels, increment vowels by 1.</w:t>
            </w:r>
          </w:p>
          <w:p w14:paraId="6376C87B" w14:textId="77777777" w:rsidR="008D4AF2" w:rsidRDefault="008D4A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9:else increment consonants by 1.</w:t>
            </w:r>
          </w:p>
          <w:p w14:paraId="0C5E7FEF" w14:textId="77777777" w:rsidR="008D4AF2" w:rsidRDefault="008D4A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10: if str[i] lies in the ascii range for special characters, increment characters by 1.</w:t>
            </w:r>
          </w:p>
          <w:p w14:paraId="15E56331" w14:textId="77777777" w:rsidR="008D4AF2" w:rsidRDefault="008D4A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11: print the count of words, vowels, consonants and special characters in the sentence.</w:t>
            </w:r>
          </w:p>
          <w:p w14:paraId="72959E9F" w14:textId="26BF2C48" w:rsidR="008D4AF2" w:rsidRDefault="008D4A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12:</w:t>
            </w:r>
            <w:r w:rsidR="00221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7E47CF" w14:paraId="2AF8F586" w14:textId="77777777" w:rsidTr="00D90AA7">
        <w:trPr>
          <w:trHeight w:val="3300"/>
        </w:trPr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A6A5B9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AA4D63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#include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&lt;</w:t>
            </w:r>
            <w:r w:rsidRPr="00CF600F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stdio.h</w:t>
            </w:r>
            <w:r w:rsidRPr="00CF600F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&gt;</w:t>
            </w:r>
          </w:p>
          <w:p w14:paraId="0B67CF65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</w:p>
          <w:p w14:paraId="288C15E8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main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()</w:t>
            </w:r>
          </w:p>
          <w:p w14:paraId="2131324F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</w:p>
          <w:p w14:paraId="7763D00C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</w:p>
          <w:p w14:paraId="4B3143E9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vowels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words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consonants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characters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3C071CAF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9999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77E433A5" w14:textId="7EC49BCC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CF600F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CF600F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CF600F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the </w:t>
            </w:r>
            <w:r w:rsidR="005D7D4F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sentence: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CF600F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089E4B7D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CF600F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gets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(str);</w:t>
            </w:r>
          </w:p>
          <w:p w14:paraId="3BC2A857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(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i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;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!=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 i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</w:p>
          <w:p w14:paraId="35C0F8B5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{</w:t>
            </w:r>
          </w:p>
          <w:p w14:paraId="47120F32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(str[i]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32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){words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;}</w:t>
            </w:r>
          </w:p>
          <w:p w14:paraId="1ADDCA08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(str[i]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65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&amp;&amp;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90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97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&amp;&amp;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122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499C58B7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(str[i]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97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101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105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111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117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65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69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73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79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85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</w:p>
          <w:p w14:paraId="0E044D15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{  vowels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;}</w:t>
            </w:r>
          </w:p>
          <w:p w14:paraId="560DE7FC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</w:p>
          <w:p w14:paraId="6E8981B7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{consonants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;}</w:t>
            </w:r>
          </w:p>
          <w:p w14:paraId="2C423B26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03E3E96A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(str[i]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32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&amp;&amp;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47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58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&amp;&amp;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64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91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&amp;&amp;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96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||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123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&amp;&amp;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str[i]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&lt;=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126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</w:p>
          <w:p w14:paraId="597E3B5B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{characters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;}</w:t>
            </w:r>
          </w:p>
          <w:p w14:paraId="5AB80692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60E0FA2F" w14:textId="2EAA0E4C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CF600F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CF600F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CF600F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Number of vowels :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CF600F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Number of words :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CF600F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Number of consonants :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CF600F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Number of </w:t>
            </w:r>
            <w:r w:rsidR="005D7D4F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special </w:t>
            </w:r>
            <w:r w:rsidRPr="00CF600F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characters :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CF600F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 vowels, words, consonants, characters);</w:t>
            </w:r>
          </w:p>
          <w:p w14:paraId="31EAD389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CF600F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return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CF600F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18C20F48" w14:textId="77777777" w:rsidR="00CF600F" w:rsidRPr="00CF600F" w:rsidRDefault="00CF600F" w:rsidP="00CF600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CF600F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47308206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2E20BA5C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BEFEB40" w14:textId="24F6245C" w:rsidR="007E47CF" w:rsidRPr="00CF600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RESULT: </w:t>
            </w:r>
            <w:r w:rsidR="00CF600F" w:rsidRPr="00CF600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1DDB28B" wp14:editId="01173F2A">
                  <wp:extent cx="2095682" cy="944962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82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14:paraId="0F9DF5A5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389A3988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2</w:t>
            </w:r>
          </w:p>
        </w:tc>
      </w:tr>
      <w:tr w:rsidR="007E47CF" w14:paraId="6D57B36D" w14:textId="77777777" w:rsidTr="00D90AA7"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9E5693F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9686906" w14:textId="77777777" w:rsidR="00CE17A0" w:rsidRPr="00CE17A0" w:rsidRDefault="00CE17A0" w:rsidP="00CE17A0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CE17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 xml:space="preserve"> Write a Menu driven Program to  </w:t>
            </w:r>
          </w:p>
          <w:p w14:paraId="72ECCD95" w14:textId="1570F686" w:rsidR="00CE17A0" w:rsidRPr="00CE17A0" w:rsidRDefault="00CE17A0" w:rsidP="00CE17A0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CE17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 xml:space="preserve">    </w:t>
            </w:r>
            <w:r w:rsidRPr="00CE17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i)</w:t>
            </w:r>
            <w:r w:rsidRPr="00CE17A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copy one string to another </w:t>
            </w:r>
            <w:r w:rsidR="006B541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character by</w:t>
            </w:r>
            <w:r w:rsidRPr="00CE17A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character.</w:t>
            </w:r>
          </w:p>
          <w:p w14:paraId="0197C9AA" w14:textId="1166CF1D" w:rsidR="00CE17A0" w:rsidRPr="00CE17A0" w:rsidRDefault="00CE17A0" w:rsidP="00CE17A0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CE17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lastRenderedPageBreak/>
              <w:t xml:space="preserve">    </w:t>
            </w:r>
            <w:r w:rsidRPr="00CE17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ii) </w:t>
            </w:r>
            <w:r w:rsidRPr="00CE17A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Find the string length</w:t>
            </w:r>
          </w:p>
          <w:p w14:paraId="37202E0A" w14:textId="5A7E8087" w:rsidR="00CE17A0" w:rsidRPr="00CE17A0" w:rsidRDefault="00CE17A0" w:rsidP="00CE17A0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CE17A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    </w:t>
            </w:r>
            <w:r w:rsidRPr="00CE17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iii)</w:t>
            </w:r>
            <w:r w:rsidRPr="00CE17A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 compare two strings   </w:t>
            </w:r>
          </w:p>
          <w:p w14:paraId="689300B6" w14:textId="42159FE6" w:rsidR="00CE17A0" w:rsidRPr="00CE17A0" w:rsidRDefault="00CE17A0" w:rsidP="00CE17A0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CE17A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    </w:t>
            </w:r>
            <w:r w:rsidRPr="00CE17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iv)</w:t>
            </w:r>
            <w:r w:rsidRPr="00CE17A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 reverse the string</w:t>
            </w:r>
          </w:p>
          <w:p w14:paraId="6A8F2B91" w14:textId="711911D1" w:rsidR="00CE17A0" w:rsidRPr="00CE17A0" w:rsidRDefault="00CE17A0" w:rsidP="00CE17A0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CE17A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   </w:t>
            </w:r>
            <w:r w:rsidRPr="00CE17A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</w:t>
            </w:r>
            <w:r w:rsidRPr="00CE17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v)</w:t>
            </w:r>
            <w:r w:rsidRPr="00CE17A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 Concatenate one string to another string.</w:t>
            </w:r>
          </w:p>
          <w:p w14:paraId="118757A2" w14:textId="75441F64" w:rsidR="00CE17A0" w:rsidRPr="00CE17A0" w:rsidRDefault="00CE17A0" w:rsidP="00CE17A0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CE17A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    </w:t>
            </w:r>
            <w:r w:rsidRPr="00CE17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vi)</w:t>
            </w:r>
            <w:r w:rsidRPr="00CE17A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 lower case to upper</w:t>
            </w:r>
          </w:p>
          <w:p w14:paraId="31037978" w14:textId="7F419741" w:rsidR="007E47CF" w:rsidRPr="00CE17A0" w:rsidRDefault="00CE17A0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CE17A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 </w:t>
            </w:r>
            <w:r w:rsidRPr="00CE17A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  </w:t>
            </w:r>
            <w:r w:rsidRPr="00CE17A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(Do not use library functions)</w:t>
            </w:r>
          </w:p>
        </w:tc>
      </w:tr>
      <w:tr w:rsidR="007E47CF" w14:paraId="548F9863" w14:textId="77777777" w:rsidTr="00D90AA7">
        <w:tc>
          <w:tcPr>
            <w:tcW w:w="187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8B5DB3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ALGORITHM:</w:t>
            </w:r>
          </w:p>
        </w:tc>
        <w:tc>
          <w:tcPr>
            <w:tcW w:w="792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83E86D6" w14:textId="1C977D6E" w:rsidR="007E47CF" w:rsidRPr="00E321A0" w:rsidRDefault="006415F0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E321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Algorithm for </w:t>
            </w:r>
            <w:r w:rsidR="00651C07" w:rsidRPr="00E321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function to find string length:</w:t>
            </w:r>
            <w:r w:rsidR="000F7DDE" w:rsidRPr="00E321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0F7DDE" w:rsidRPr="00E321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int stringlength(</w:t>
            </w:r>
            <w:r w:rsidR="000B6604" w:rsidRPr="00E321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char* str1)</w:t>
            </w:r>
          </w:p>
          <w:p w14:paraId="3BB4170B" w14:textId="77777777" w:rsidR="00651C07" w:rsidRDefault="00651C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1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Arguments: a string str1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9A1C455" w14:textId="77777777" w:rsidR="00651C07" w:rsidRDefault="00651C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1: initialize </w:t>
            </w:r>
            <w:r w:rsidR="00505E01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 I and length to 0.</w:t>
            </w:r>
          </w:p>
          <w:p w14:paraId="581F6485" w14:textId="56211CC0" w:rsidR="00505E01" w:rsidRDefault="00505E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</w:t>
            </w:r>
            <w:r w:rsidR="00C912C3">
              <w:rPr>
                <w:rFonts w:ascii="Times New Roman" w:eastAsia="Times New Roman" w:hAnsi="Times New Roman" w:cs="Times New Roman"/>
                <w:sz w:val="24"/>
                <w:szCs w:val="24"/>
              </w:rPr>
              <w:t>if str[i</w:t>
            </w:r>
            <w:r w:rsidR="00165DE9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="000F7D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not equal to ‘\0’, continue to step 3, else jump to step</w:t>
            </w:r>
            <w:r w:rsidR="005704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5.</w:t>
            </w:r>
          </w:p>
          <w:p w14:paraId="12182683" w14:textId="27BD5A56" w:rsidR="000B6604" w:rsidRDefault="000B66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increment length and i by 1,</w:t>
            </w:r>
          </w:p>
          <w:p w14:paraId="1D842626" w14:textId="77777777" w:rsidR="000B6604" w:rsidRDefault="000B66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4: </w:t>
            </w:r>
            <w:r w:rsidR="005704B1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step 2.</w:t>
            </w:r>
          </w:p>
          <w:p w14:paraId="7857AB87" w14:textId="77777777" w:rsidR="005704B1" w:rsidRDefault="00570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return value of length.</w:t>
            </w:r>
          </w:p>
          <w:p w14:paraId="2EA3245C" w14:textId="77777777" w:rsidR="005704B1" w:rsidRDefault="005704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5E03B8" w14:textId="77777777" w:rsidR="009E5F00" w:rsidRPr="00C572C4" w:rsidRDefault="00E321A0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572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Algorithm for function to copy one string to another: </w:t>
            </w:r>
            <w:r w:rsidRPr="00C572C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void strcopy(char* str1,char* str2)</w:t>
            </w:r>
          </w:p>
          <w:p w14:paraId="2CA485FF" w14:textId="77777777" w:rsidR="009E5F00" w:rsidRPr="00C572C4" w:rsidRDefault="009E5F00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572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Arguments: </w:t>
            </w:r>
            <w:r w:rsidR="00C572C4" w:rsidRPr="00C572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source string str2, destination string str1</w:t>
            </w:r>
          </w:p>
          <w:p w14:paraId="3BB0B919" w14:textId="77777777" w:rsidR="00C572C4" w:rsidRDefault="00C572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1: </w:t>
            </w:r>
            <w:r w:rsidR="00EC3520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a variable len to stringlength(str1).</w:t>
            </w:r>
          </w:p>
          <w:p w14:paraId="305DD1EC" w14:textId="77777777" w:rsidR="00EC3520" w:rsidRDefault="00EC3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increment len by 1.</w:t>
            </w:r>
          </w:p>
          <w:p w14:paraId="182B03A2" w14:textId="7B13E88E" w:rsidR="00EC3520" w:rsidRDefault="00EC3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</w:t>
            </w:r>
            <w:r w:rsidR="00080339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a variable i to 0</w:t>
            </w:r>
          </w:p>
          <w:p w14:paraId="5FCF7E95" w14:textId="77777777" w:rsidR="00080339" w:rsidRDefault="000803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set str1[i]=str2[i]</w:t>
            </w:r>
          </w:p>
          <w:p w14:paraId="6B982C5D" w14:textId="16054D5B" w:rsidR="005825C1" w:rsidRDefault="00582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increment i by 1</w:t>
            </w:r>
          </w:p>
          <w:p w14:paraId="119AE81B" w14:textId="77777777" w:rsidR="005825C1" w:rsidRDefault="005825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if i&lt;len, return to step 4</w:t>
            </w:r>
            <w:r w:rsidR="00BD65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2BD40B9" w14:textId="77777777" w:rsidR="00BD6579" w:rsidRDefault="00BD65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14AE56" w14:textId="72710BF4" w:rsidR="00BD6579" w:rsidRPr="009611BF" w:rsidRDefault="00BD657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1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Algorithm for function to reverse a string: </w:t>
            </w:r>
            <w:r w:rsidRPr="009611B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void stringrev(char* str</w:t>
            </w:r>
            <w:r w:rsidR="009611BF" w:rsidRPr="009611B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  <w:r w:rsidRPr="009611B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  <w:p w14:paraId="0458D9B9" w14:textId="77777777" w:rsidR="009611BF" w:rsidRPr="009611BF" w:rsidRDefault="009611B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611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Arguments: a string str1</w:t>
            </w:r>
          </w:p>
          <w:p w14:paraId="71E4349E" w14:textId="0F09B339" w:rsidR="009611BF" w:rsidRDefault="00961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1: </w:t>
            </w:r>
            <w:r w:rsidR="00E85A11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a variable le</w:t>
            </w:r>
            <w:r w:rsidR="008E02A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E85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stringlength(str1)</w:t>
            </w:r>
          </w:p>
          <w:p w14:paraId="30EA0924" w14:textId="77777777" w:rsidR="00E85A11" w:rsidRDefault="008E02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declare a variable temp</w:t>
            </w:r>
          </w:p>
          <w:p w14:paraId="70BEF358" w14:textId="78492A4A" w:rsidR="002A0E48" w:rsidRDefault="002A0E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</w:t>
            </w:r>
            <w:r w:rsidR="009C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initialize a variable </w:t>
            </w:r>
            <w:r w:rsidR="00450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 w:rsidR="009C5DF8">
              <w:rPr>
                <w:rFonts w:ascii="Times New Roman" w:eastAsia="Times New Roman" w:hAnsi="Times New Roman" w:cs="Times New Roman"/>
                <w:sz w:val="24"/>
                <w:szCs w:val="24"/>
              </w:rPr>
              <w:t>to 0</w:t>
            </w:r>
          </w:p>
          <w:p w14:paraId="6E0DA807" w14:textId="40A88D00" w:rsidR="009C5DF8" w:rsidRDefault="009C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4: </w:t>
            </w:r>
            <w:r w:rsidR="0045019B">
              <w:rPr>
                <w:rFonts w:ascii="Times New Roman" w:eastAsia="Times New Roman" w:hAnsi="Times New Roman" w:cs="Times New Roman"/>
                <w:sz w:val="24"/>
                <w:szCs w:val="24"/>
              </w:rPr>
              <w:t>set temp=str1[i]</w:t>
            </w:r>
          </w:p>
          <w:p w14:paraId="0DD93488" w14:textId="77777777" w:rsidR="0045019B" w:rsidRDefault="00450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set str1[i]=str1[len-i-1]</w:t>
            </w:r>
          </w:p>
          <w:p w14:paraId="498E3996" w14:textId="77777777" w:rsidR="0045019B" w:rsidRDefault="004501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6: set </w:t>
            </w:r>
            <w:r w:rsidR="005904DF">
              <w:rPr>
                <w:rFonts w:ascii="Times New Roman" w:eastAsia="Times New Roman" w:hAnsi="Times New Roman" w:cs="Times New Roman"/>
                <w:sz w:val="24"/>
                <w:szCs w:val="24"/>
              </w:rPr>
              <w:t>str1[len-i-1]=temp</w:t>
            </w:r>
          </w:p>
          <w:p w14:paraId="1B2739F3" w14:textId="77777777" w:rsidR="005904DF" w:rsidRDefault="00590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7: increment i</w:t>
            </w:r>
          </w:p>
          <w:p w14:paraId="3B748B3B" w14:textId="77777777" w:rsidR="00497FAF" w:rsidRDefault="005904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8: if i&lt;len/2, return to step 4</w:t>
            </w:r>
          </w:p>
          <w:p w14:paraId="199DD0C0" w14:textId="77777777" w:rsidR="00497FAF" w:rsidRPr="00497FAF" w:rsidRDefault="00497FA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14:paraId="72E5E9A4" w14:textId="248CF45A" w:rsidR="00497FAF" w:rsidRDefault="00497FAF" w:rsidP="00497FA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</w:pPr>
            <w:r w:rsidRPr="00497FA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Algorithm for function to concatenate two strings: </w:t>
            </w:r>
            <w:r w:rsidRPr="00D90AA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  <w:t>void concatentates(char * str1,char * str2)</w:t>
            </w:r>
          </w:p>
          <w:p w14:paraId="4E86DAFD" w14:textId="5A1ADEC7" w:rsidR="00497FAF" w:rsidRPr="00C60E8C" w:rsidRDefault="00497FAF" w:rsidP="00497FA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C60E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Arguments: </w:t>
            </w:r>
            <w:r w:rsidR="00C60E8C" w:rsidRPr="00C60E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main string str1, appended string str2</w:t>
            </w:r>
          </w:p>
          <w:p w14:paraId="5D6BC55E" w14:textId="77777777" w:rsidR="00497FAF" w:rsidRDefault="00A96A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Step 1: initialize two variables len1 and len2 and set them to stringlength(str1) and stringlength(str2) respectively.</w:t>
            </w:r>
          </w:p>
          <w:p w14:paraId="755CF919" w14:textId="77777777" w:rsidR="00A96A8C" w:rsidRDefault="00A96A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</w:t>
            </w:r>
            <w:r w:rsidR="00256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2: </w:t>
            </w:r>
            <w:r w:rsidR="007E61B1">
              <w:rPr>
                <w:rFonts w:ascii="Times New Roman" w:eastAsia="Times New Roman" w:hAnsi="Times New Roman" w:cs="Times New Roman"/>
                <w:sz w:val="24"/>
                <w:szCs w:val="24"/>
              </w:rPr>
              <w:t>reallocate size of str1 to len1+len2+1</w:t>
            </w:r>
          </w:p>
          <w:p w14:paraId="2E90580D" w14:textId="77777777" w:rsidR="007E61B1" w:rsidRDefault="007E61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initialize a </w:t>
            </w:r>
            <w:r w:rsidR="00C76564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7656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len1</w:t>
            </w:r>
          </w:p>
          <w:p w14:paraId="3E401348" w14:textId="77777777" w:rsidR="00C76564" w:rsidRDefault="00C765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set str1[i] = str2[</w:t>
            </w:r>
            <w:r w:rsidR="0061721C">
              <w:rPr>
                <w:rFonts w:ascii="Times New Roman" w:eastAsia="Times New Roman" w:hAnsi="Times New Roman" w:cs="Times New Roman"/>
                <w:sz w:val="24"/>
                <w:szCs w:val="24"/>
              </w:rPr>
              <w:t>i-len1]</w:t>
            </w:r>
          </w:p>
          <w:p w14:paraId="41754944" w14:textId="77777777" w:rsidR="0061721C" w:rsidRDefault="006172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5: </w:t>
            </w:r>
            <w:r w:rsidR="00CD736C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 i by 1</w:t>
            </w:r>
          </w:p>
          <w:p w14:paraId="203A6B3A" w14:textId="77777777" w:rsidR="00CD736C" w:rsidRDefault="00CD73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6: if i&lt;len1+len2, return to </w:t>
            </w:r>
            <w:r w:rsidR="00010516">
              <w:rPr>
                <w:rFonts w:ascii="Times New Roman" w:eastAsia="Times New Roman" w:hAnsi="Times New Roman" w:cs="Times New Roman"/>
                <w:sz w:val="24"/>
                <w:szCs w:val="24"/>
              </w:rPr>
              <w:t>step 4</w:t>
            </w:r>
          </w:p>
          <w:p w14:paraId="76A6BB2E" w14:textId="77777777" w:rsidR="00010516" w:rsidRDefault="000105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7: set str1[len1+len2]=’\0’</w:t>
            </w:r>
          </w:p>
          <w:p w14:paraId="280C0E48" w14:textId="77777777" w:rsidR="006F3147" w:rsidRDefault="006F3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487226" w14:textId="77777777" w:rsidR="006F3147" w:rsidRPr="000C5FE2" w:rsidRDefault="006F314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C5F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Algorithm for function to convert lowercase characters in a string to uppercase</w:t>
            </w:r>
            <w:r w:rsidR="000C5FE2" w:rsidRPr="000C5F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</w:t>
            </w:r>
          </w:p>
          <w:p w14:paraId="696220BD" w14:textId="7C0BED82" w:rsidR="000C5FE2" w:rsidRPr="000C5FE2" w:rsidRDefault="000C5FE2" w:rsidP="000C5FE2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</w:pPr>
            <w:r w:rsidRPr="000C5FE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  <w:t>void capitalisestr(char *str)</w:t>
            </w:r>
          </w:p>
          <w:p w14:paraId="70A38272" w14:textId="380BB1AF" w:rsidR="000C5FE2" w:rsidRDefault="000C5FE2" w:rsidP="000C5FE2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0C5F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Arguments: a string str</w:t>
            </w:r>
          </w:p>
          <w:p w14:paraId="33AC5CD1" w14:textId="13C8CC8E" w:rsidR="000C5FE2" w:rsidRDefault="00CD6FFF" w:rsidP="000C5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Step 1: initialize an integer len to stringlength(str)</w:t>
            </w:r>
          </w:p>
          <w:p w14:paraId="195C2E4B" w14:textId="345B1591" w:rsidR="00CD6FFF" w:rsidRDefault="00CD6FFF" w:rsidP="000C5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Step 2: </w:t>
            </w:r>
            <w:r w:rsidR="003161D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initialize a variable i to 0</w:t>
            </w:r>
          </w:p>
          <w:p w14:paraId="25571B71" w14:textId="5B7940A9" w:rsidR="003161D0" w:rsidRDefault="003161D0" w:rsidP="000C5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Step 3: if 97&lt;=str[i]&lt;=122</w:t>
            </w:r>
            <w:r w:rsidR="00EC6F0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set str[i]=str[i]-32, else jump to step 4</w:t>
            </w:r>
          </w:p>
          <w:p w14:paraId="08606540" w14:textId="4D42D473" w:rsidR="00EC6F0A" w:rsidRDefault="00EC6F0A" w:rsidP="000C5F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Step 4: </w:t>
            </w:r>
            <w:r w:rsidR="0099432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increment i</w:t>
            </w:r>
          </w:p>
          <w:p w14:paraId="0A0C1FB7" w14:textId="77777777" w:rsidR="000C5FE2" w:rsidRDefault="009943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Step 5: if i&lt;len, return to step 3</w:t>
            </w:r>
          </w:p>
          <w:p w14:paraId="63C92E0E" w14:textId="77777777" w:rsidR="00CE0AAD" w:rsidRPr="004E7CE0" w:rsidRDefault="00CE0AAD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</w:p>
          <w:p w14:paraId="09ED90BD" w14:textId="3E1BC84B" w:rsidR="006B32FB" w:rsidRPr="004E7CE0" w:rsidRDefault="006B32FB" w:rsidP="006B32F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</w:pPr>
            <w:r w:rsidRPr="004E7C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Algorithm to compare two string lexicographically: </w:t>
            </w:r>
            <w:r w:rsidRPr="00D90AA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IN"/>
              </w:rPr>
              <w:t>void stringcompare(char *str1,char*str2)</w:t>
            </w:r>
          </w:p>
          <w:p w14:paraId="4ADFBFAF" w14:textId="05D6E705" w:rsidR="006B32FB" w:rsidRPr="004E7CE0" w:rsidRDefault="006B32FB" w:rsidP="006B32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4E7C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Arguments: </w:t>
            </w:r>
            <w:r w:rsidR="004E7CE0" w:rsidRPr="004E7C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two strings str1 and str2</w:t>
            </w:r>
          </w:p>
          <w:p w14:paraId="45EE6180" w14:textId="77777777" w:rsidR="00CE0AAD" w:rsidRDefault="004E7C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Step 1: </w:t>
            </w:r>
            <w:r w:rsidR="0066345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declare three variables res, len1 and len2</w:t>
            </w:r>
          </w:p>
          <w:p w14:paraId="037012A8" w14:textId="77777777" w:rsidR="00663453" w:rsidRDefault="0066345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Step 2: set len1 and len2 to stringlength(str1) and strniglength(str2) respectively</w:t>
            </w:r>
            <w:r w:rsidR="005426C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72E8DBFE" w14:textId="42C98FD3" w:rsidR="005426C8" w:rsidRDefault="005426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Step 3: </w:t>
            </w:r>
            <w:r w:rsidR="00C200A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initialize a variable min to the lesser value among len1 and len2.</w:t>
            </w:r>
          </w:p>
          <w:p w14:paraId="308AF58F" w14:textId="77777777" w:rsidR="00C200AE" w:rsidRDefault="00C200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Step 4: initialize a variable i to 0</w:t>
            </w:r>
          </w:p>
          <w:p w14:paraId="6CFB7D62" w14:textId="1D44DF44" w:rsidR="00C200AE" w:rsidRDefault="00C200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Step 5:  </w:t>
            </w:r>
            <w:r w:rsidR="00DE51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if str1[i]&gt;str2[i], set res=1 and jump to step </w:t>
            </w:r>
            <w:r w:rsidR="006919A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  <w:r w:rsidR="007014E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else continue to step 6</w:t>
            </w:r>
          </w:p>
          <w:p w14:paraId="406C3266" w14:textId="7635F291" w:rsidR="00DE519B" w:rsidRDefault="00DE51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Step 6: </w:t>
            </w:r>
            <w:r w:rsidR="007014E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if str[i]&gt;str2[2], set res to -1 and </w:t>
            </w:r>
            <w:r w:rsidR="008D0B7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jump to step </w:t>
            </w:r>
            <w:r w:rsidR="006919A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  <w:r w:rsidR="008D0B7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else continue to step 7</w:t>
            </w:r>
          </w:p>
          <w:p w14:paraId="079EA59B" w14:textId="77777777" w:rsidR="008D0B72" w:rsidRDefault="008D0B7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Step 7: </w:t>
            </w:r>
            <w:r w:rsidR="00A6372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if len1&gt;len2, set res=1, else if len1&lt;len2, set res=-1, else set res=0</w:t>
            </w:r>
          </w:p>
          <w:p w14:paraId="2BFE4451" w14:textId="71640DF0" w:rsidR="00A63725" w:rsidRPr="00994326" w:rsidRDefault="00A6372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Step </w:t>
            </w:r>
            <w:r w:rsidR="006919A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8: print if res=0, that the strings are equal, else if res=1, then string 1 is lexicographically greater, else string 2 is lexicographically greater</w:t>
            </w:r>
            <w:r w:rsidR="006C0615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  <w:tr w:rsidR="007E47CF" w14:paraId="7BE2F304" w14:textId="77777777" w:rsidTr="00D90AA7"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B64B0B2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44118B7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#include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&lt;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stdio.h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&gt;</w:t>
            </w:r>
          </w:p>
          <w:p w14:paraId="605E0151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#include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&lt;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stdlib.h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&gt;</w:t>
            </w:r>
          </w:p>
          <w:p w14:paraId="11655C4B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stringlength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char*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789250E1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,length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2035CB51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while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i))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!=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\0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4AC59467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length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18DB132E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277B846F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48945D0E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return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length;</w:t>
            </w:r>
          </w:p>
          <w:p w14:paraId="7EC2CDE7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126225BC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lastRenderedPageBreak/>
              <w:t>void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strcopy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char*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char*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str2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5A4E58DD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len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stringlength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0AB3FFA3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len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3662D287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len;i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0833555F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str2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[i];</w:t>
            </w:r>
          </w:p>
          <w:p w14:paraId="345EC633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32E65E35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4AB8DC43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stringrev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char*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30E6DB58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len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stringlength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2379931E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temp;</w:t>
            </w:r>
          </w:p>
          <w:p w14:paraId="0A0D98B4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len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/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46A7EAB6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temp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[i];</w:t>
            </w:r>
          </w:p>
          <w:p w14:paraId="32E4203C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[len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74B568A6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[len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temp;</w:t>
            </w:r>
          </w:p>
          <w:p w14:paraId="6E7C93C0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3C3D18DF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0EF0010D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concatentates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str2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286501A0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len1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stringlength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45FC2FEA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len2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stringlength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str2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6C70736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realloc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,(len1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len2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*sizeof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));</w:t>
            </w:r>
          </w:p>
          <w:p w14:paraId="4C6C8F56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len1;i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len1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len2;i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7BC3C5A8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str2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len1];</w:t>
            </w:r>
          </w:p>
          <w:p w14:paraId="2082C20F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535B6F06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[len1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len2]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\0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75BF0E25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</w:p>
          <w:p w14:paraId="3D8EA0E5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23BF49FC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capitalisestr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7C860563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len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stringlength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3C8993B0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len;i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04F38FFF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97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&amp;&amp;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122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0EE7E0F0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32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70AD0C9C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} </w:t>
            </w:r>
          </w:p>
          <w:p w14:paraId="39C9AA11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088E2F83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51C16631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stringcompare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char*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str2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037A4916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res;</w:t>
            </w:r>
          </w:p>
          <w:p w14:paraId="055277F5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len1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stringlength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47D0B6DD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len2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stringlength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str2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2D04135A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min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len1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len2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?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len1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: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len2;</w:t>
            </w:r>
          </w:p>
          <w:p w14:paraId="10674016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min;i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4123E0B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str2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[i]){</w:t>
            </w:r>
          </w:p>
          <w:p w14:paraId="2AE312B9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res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64521E2B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break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3D5C4518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17D36BA9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lastRenderedPageBreak/>
              <w:t xml:space="preserve">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str2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[i]){</w:t>
            </w:r>
          </w:p>
          <w:p w14:paraId="24D5DFE1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res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=-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3BFA7808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break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12DB94B7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0CE4E0BD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438E653D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(len1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len2){res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;}</w:t>
            </w:r>
          </w:p>
          <w:p w14:paraId="48CE9FF0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(len1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len2){res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=-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;}</w:t>
            </w:r>
          </w:p>
          <w:p w14:paraId="39DA9EAB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{res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;}</w:t>
            </w:r>
          </w:p>
          <w:p w14:paraId="1305CFDB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(res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103ADD8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The strings are equal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65311487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26ED6FD0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(res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7DE74032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The first string comes first lexicographically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2B96C2DD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51BE6623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</w:p>
          <w:p w14:paraId="10611BFE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The second string comes first lexicographically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87B997D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38BC55C9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2C33BFC9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main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(){</w:t>
            </w:r>
          </w:p>
          <w:p w14:paraId="58514B99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n,code,temp;</w:t>
            </w:r>
          </w:p>
          <w:p w14:paraId="41CE14A8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str;</w:t>
            </w:r>
          </w:p>
          <w:p w14:paraId="19FB5656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str2;</w:t>
            </w:r>
          </w:p>
          <w:p w14:paraId="5A2BEAE5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str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malloc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250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*sizeof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));</w:t>
            </w:r>
          </w:p>
          <w:p w14:paraId="61DF423C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str2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malloc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250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*sizeof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));</w:t>
            </w:r>
          </w:p>
          <w:p w14:paraId="4CFCD8FA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first string: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1B1CDF37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EE6666"/>
                <w:sz w:val="21"/>
                <w:szCs w:val="21"/>
                <w:u w:val="single"/>
                <w:lang w:val="en-IN" w:eastAsia="en-IN" w:bidi="ar-SA"/>
              </w:rPr>
              <w:t>%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[^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]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%*c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,str);</w:t>
            </w:r>
          </w:p>
          <w:p w14:paraId="3DAC0624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second string: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0B745FA9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EE6666"/>
                <w:sz w:val="21"/>
                <w:szCs w:val="21"/>
                <w:u w:val="single"/>
                <w:lang w:val="en-IN" w:eastAsia="en-IN" w:bidi="ar-SA"/>
              </w:rPr>
              <w:t>%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[^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]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%*c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,str2);</w:t>
            </w:r>
          </w:p>
          <w:p w14:paraId="0A867BF0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str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realloc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(str,(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stringlength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(str)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*sizeof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));</w:t>
            </w:r>
          </w:p>
          <w:p w14:paraId="644D59BC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str2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realloc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(str2,(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stringlength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(str2)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*sizeof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));</w:t>
            </w:r>
          </w:p>
          <w:p w14:paraId="0678804E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Legend for actions: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1:Print length of string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2:copy strings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3:reverse strnig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4:Concatenate string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5:Convert to uppercase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6:Compare strings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57DEDF3D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number of actions to execute: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1C271C20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n);</w:t>
            </w:r>
          </w:p>
          <w:p w14:paraId="236EBFDC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while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(n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--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AC3124B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action number: 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58A1AA00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code);</w:t>
            </w:r>
          </w:p>
          <w:p w14:paraId="4D03AB46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switch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(code)</w:t>
            </w:r>
          </w:p>
          <w:p w14:paraId="20CE7E23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{</w:t>
            </w:r>
          </w:p>
          <w:p w14:paraId="2CC9D929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case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: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number of string whose length you want to find: 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569CC891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6F6F4"/>
                <w:sz w:val="21"/>
                <w:szCs w:val="21"/>
                <w:lang w:val="en-IN" w:eastAsia="en-IN" w:bidi="ar-SA"/>
              </w:rPr>
              <w:t>temp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57C7583D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lastRenderedPageBreak/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(temp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1590F5C7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Length of string 1 is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characters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stringlength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(str));</w:t>
            </w:r>
          </w:p>
          <w:p w14:paraId="7531900F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        }</w:t>
            </w:r>
          </w:p>
          <w:p w14:paraId="09707535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(temp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3A4D1924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Length of string 2 is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characters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stringlength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(str2));</w:t>
            </w:r>
          </w:p>
          <w:p w14:paraId="3ACA5E55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        }</w:t>
            </w:r>
          </w:p>
          <w:p w14:paraId="0091BE12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invalid input!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);}</w:t>
            </w:r>
          </w:p>
          <w:p w14:paraId="72356E2F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break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06D10361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case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: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number of source string: 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1B7B5A76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6F6F4"/>
                <w:sz w:val="21"/>
                <w:szCs w:val="21"/>
                <w:lang w:val="en-IN" w:eastAsia="en-IN" w:bidi="ar-SA"/>
              </w:rPr>
              <w:t>temp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664A1983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(temp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43C19CB8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strcopy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(str2,str);</w:t>
            </w:r>
          </w:p>
          <w:p w14:paraId="75A6086C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string 1 is: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,str);</w:t>
            </w:r>
          </w:p>
          <w:p w14:paraId="7D9DFF4E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string 2 is: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,str2);</w:t>
            </w:r>
          </w:p>
          <w:p w14:paraId="31585F14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        }</w:t>
            </w:r>
          </w:p>
          <w:p w14:paraId="264452F7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(temp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262F9943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strcopy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(str,str2);</w:t>
            </w:r>
          </w:p>
          <w:p w14:paraId="0B17566A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string 1 is: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,str);</w:t>
            </w:r>
          </w:p>
          <w:p w14:paraId="195AE765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string 2 is: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,str2);</w:t>
            </w:r>
          </w:p>
          <w:p w14:paraId="4F6BBAB9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        }</w:t>
            </w:r>
          </w:p>
          <w:p w14:paraId="72E72B6A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invalid input!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);}</w:t>
            </w:r>
          </w:p>
          <w:p w14:paraId="2979640A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break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30FFA814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case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3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: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string number to reverse: 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5ADFD5F0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6F6F4"/>
                <w:sz w:val="21"/>
                <w:szCs w:val="21"/>
                <w:lang w:val="en-IN" w:eastAsia="en-IN" w:bidi="ar-SA"/>
              </w:rPr>
              <w:t>temp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581F4DC0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(temp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43F6985D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stringrev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(str);</w:t>
            </w:r>
          </w:p>
          <w:p w14:paraId="66400AEA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string 1 is: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,str);</w:t>
            </w:r>
          </w:p>
          <w:p w14:paraId="41EF98C3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string 2 is: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,str2);</w:t>
            </w:r>
          </w:p>
          <w:p w14:paraId="1FC43DF1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        }</w:t>
            </w:r>
          </w:p>
          <w:p w14:paraId="46891CDE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(temp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15255415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stringrev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(str2);</w:t>
            </w:r>
          </w:p>
          <w:p w14:paraId="54175E87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string 1 is: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,str);</w:t>
            </w:r>
          </w:p>
          <w:p w14:paraId="1F924407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string 2 is: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,str2);</w:t>
            </w:r>
          </w:p>
          <w:p w14:paraId="494871FF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        }</w:t>
            </w:r>
          </w:p>
          <w:p w14:paraId="7B4A18FA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invalid input!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);}</w:t>
            </w:r>
          </w:p>
          <w:p w14:paraId="64AD2AC0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break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624DF25F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case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4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: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string number of string to concatenate to: 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6358128E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6F6F4"/>
                <w:sz w:val="21"/>
                <w:szCs w:val="21"/>
                <w:lang w:val="en-IN" w:eastAsia="en-IN" w:bidi="ar-SA"/>
              </w:rPr>
              <w:t>temp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44CCCEF1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(temp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002BC8F9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concatentates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(str,str2);</w:t>
            </w:r>
          </w:p>
          <w:p w14:paraId="2AC9AEA2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string 1 is: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,str);</w:t>
            </w:r>
          </w:p>
          <w:p w14:paraId="163D3CD8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lastRenderedPageBreak/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string 2 is: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,str2);</w:t>
            </w:r>
          </w:p>
          <w:p w14:paraId="4653F0FA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        }</w:t>
            </w:r>
          </w:p>
          <w:p w14:paraId="1D507DBD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(temp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33F48A1C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concatentates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(str2,str);</w:t>
            </w:r>
          </w:p>
          <w:p w14:paraId="476334D4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string 1 is: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,str);</w:t>
            </w:r>
          </w:p>
          <w:p w14:paraId="43EE8EFE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string 2 is: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,str2);</w:t>
            </w:r>
          </w:p>
          <w:p w14:paraId="31F08848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        }</w:t>
            </w:r>
          </w:p>
          <w:p w14:paraId="73A8FC1C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invalid input!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);}</w:t>
            </w:r>
          </w:p>
          <w:p w14:paraId="34DCA2BA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break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0F5B8A6C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case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5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: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string number to capitalize: 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45DA0456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r w:rsidRPr="00D90AA7">
              <w:rPr>
                <w:rFonts w:ascii="Consolas" w:eastAsia="Times New Roman" w:hAnsi="Consolas" w:cs="Times New Roman"/>
                <w:i/>
                <w:iCs/>
                <w:color w:val="F6F6F4"/>
                <w:sz w:val="21"/>
                <w:szCs w:val="21"/>
                <w:lang w:val="en-IN" w:eastAsia="en-IN" w:bidi="ar-SA"/>
              </w:rPr>
              <w:t>temp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57E52C6F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(temp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0DE68C53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capitalisestr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(str);</w:t>
            </w:r>
          </w:p>
          <w:p w14:paraId="60A1F224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string 1 is: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,str);</w:t>
            </w:r>
          </w:p>
          <w:p w14:paraId="3FD32C70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string 2 is: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,str2);</w:t>
            </w:r>
          </w:p>
          <w:p w14:paraId="235CAAF7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        }</w:t>
            </w:r>
          </w:p>
          <w:p w14:paraId="35179D3F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(temp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5F859B8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capitalisestr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(str2);</w:t>
            </w:r>
          </w:p>
          <w:p w14:paraId="0396CDE6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string 1 is: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,str);</w:t>
            </w:r>
          </w:p>
          <w:p w14:paraId="4B65B32A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string 2 is: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,str2);</w:t>
            </w:r>
          </w:p>
          <w:p w14:paraId="17973E75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        }</w:t>
            </w:r>
          </w:p>
          <w:p w14:paraId="2043CD12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else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invalid input!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D90AA7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);}</w:t>
            </w:r>
          </w:p>
          <w:p w14:paraId="641EF8B7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break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133861C5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case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6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: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stringcompare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(str,str2);</w:t>
            </w:r>
          </w:p>
          <w:p w14:paraId="750B7B82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548E2C3A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6D438C9A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free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(str);</w:t>
            </w:r>
          </w:p>
          <w:p w14:paraId="5375E07D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free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(str2);</w:t>
            </w:r>
          </w:p>
          <w:p w14:paraId="6C31EEA7" w14:textId="77777777" w:rsidR="00D90AA7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D90AA7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return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D90AA7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1CF847B0" w14:textId="1ED46487" w:rsidR="007E47CF" w:rsidRPr="00D90AA7" w:rsidRDefault="00D90AA7" w:rsidP="00D90AA7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D90AA7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</w:tc>
      </w:tr>
      <w:tr w:rsidR="007E47CF" w14:paraId="11E3301C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C91D69D" w14:textId="42D4E073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6171AB" w:rsidRPr="006171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BB36A00" wp14:editId="2CF6741E">
                  <wp:extent cx="4534293" cy="522015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293" cy="5220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14:paraId="0B564D9B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53B96B4D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3</w:t>
            </w:r>
          </w:p>
        </w:tc>
      </w:tr>
      <w:tr w:rsidR="007E47CF" w14:paraId="1F6C26DD" w14:textId="77777777" w:rsidTr="00D90AA7"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8EBE49D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CAE2271" w14:textId="0AA1967D" w:rsidR="007E47CF" w:rsidRPr="00CD69A4" w:rsidRDefault="00CD69A4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CD69A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Write a program to find and replace a particular word from the string.</w:t>
            </w:r>
          </w:p>
        </w:tc>
      </w:tr>
      <w:tr w:rsidR="007E47CF" w14:paraId="307C2B3A" w14:textId="77777777" w:rsidTr="00D90AA7"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ACE43EB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687AEB5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#include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&lt;</w:t>
            </w:r>
            <w:r w:rsidRPr="0037201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stdio.h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&gt;</w:t>
            </w:r>
          </w:p>
          <w:p w14:paraId="0E461F30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#include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&lt;</w:t>
            </w:r>
            <w:r w:rsidRPr="0037201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stdlib.h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&gt;</w:t>
            </w:r>
          </w:p>
          <w:p w14:paraId="33272837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#include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&lt;</w:t>
            </w:r>
            <w:r w:rsidRPr="0037201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string.h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&gt;</w:t>
            </w:r>
          </w:p>
          <w:p w14:paraId="003E8D2B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main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(){</w:t>
            </w:r>
          </w:p>
          <w:p w14:paraId="7ABA4D29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**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strarr;</w:t>
            </w:r>
          </w:p>
          <w:p w14:paraId="582F13FB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findstr[</w:t>
            </w:r>
            <w:r w:rsidRPr="0037201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250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211E769A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replacestr[</w:t>
            </w:r>
            <w:r w:rsidRPr="0037201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250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28B8B36F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tempstr[</w:t>
            </w:r>
            <w:r w:rsidRPr="0037201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250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50C879B9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i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37201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,templen,lenreplace;</w:t>
            </w:r>
          </w:p>
          <w:p w14:paraId="35F2843A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lastRenderedPageBreak/>
              <w:t xml:space="preserve">    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7201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the string (all words before newline will be read):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33C76CA1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7201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,tempstr);</w:t>
            </w:r>
          </w:p>
          <w:p w14:paraId="049F21E0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templen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strlen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(tempstr);</w:t>
            </w:r>
          </w:p>
          <w:p w14:paraId="67E3497E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strarr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char**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malloc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sizeof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char*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));</w:t>
            </w:r>
          </w:p>
          <w:p w14:paraId="15874CAE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strarr[i]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char*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malloc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((templen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37201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*sizeof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));</w:t>
            </w:r>
          </w:p>
          <w:p w14:paraId="029563E4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strcpy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(strarr[i],tempstr);</w:t>
            </w:r>
          </w:p>
          <w:p w14:paraId="3825C98A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i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1CB19751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while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406C348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getchar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()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'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727E9E95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break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7E96BCE0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77D8DC3A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strarr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char**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realloc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(strarr,(i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37201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*sizeof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char*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));</w:t>
            </w:r>
          </w:p>
          <w:p w14:paraId="55858AD7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7201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,tempstr);</w:t>
            </w:r>
          </w:p>
          <w:p w14:paraId="7F2C37FD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templen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strlen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(tempstr);</w:t>
            </w:r>
          </w:p>
          <w:p w14:paraId="5E6CD59A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strarr[i]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char*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malloc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((templen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37201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*sizeof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));</w:t>
            </w:r>
          </w:p>
          <w:p w14:paraId="104B55FB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strcpy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(strarr[i],tempstr);</w:t>
            </w:r>
          </w:p>
          <w:p w14:paraId="352E3A47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</w:p>
          <w:p w14:paraId="497E8332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i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157BE0FF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4C734338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7201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word to find: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CE6981A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7201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,findstr);</w:t>
            </w:r>
          </w:p>
          <w:p w14:paraId="356618B4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7201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word to replace: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28CE8397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7201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,replacestr);</w:t>
            </w:r>
          </w:p>
          <w:p w14:paraId="159AF54D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lenreplace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strlen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(replacestr);</w:t>
            </w:r>
          </w:p>
          <w:p w14:paraId="74C13C59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37201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i;j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34351712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strcmp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(strarr[j],findstr)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==</w:t>
            </w:r>
            <w:r w:rsidRPr="0037201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73C2E760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    strarr[j]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char*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calloc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((lenreplace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37201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),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sizeof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char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));</w:t>
            </w:r>
          </w:p>
          <w:p w14:paraId="173345EA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strcpy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(strarr[j],replacestr);</w:t>
            </w:r>
          </w:p>
          <w:p w14:paraId="250DD530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1EB8483D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1EB80FAC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k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37201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;k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i;k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163E0637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7201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%s</w:t>
            </w:r>
            <w:r w:rsidRPr="0037201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,strarr[k]);</w:t>
            </w:r>
          </w:p>
          <w:p w14:paraId="64811F74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48A09D2D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37201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54BAA0BC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7201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free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(strarr);</w:t>
            </w:r>
          </w:p>
          <w:p w14:paraId="16B540E3" w14:textId="77777777" w:rsidR="0037201D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37201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return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37201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4D722ED9" w14:textId="68BCDD00" w:rsidR="007E47CF" w:rsidRPr="0037201D" w:rsidRDefault="0037201D" w:rsidP="0037201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37201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</w:tc>
      </w:tr>
      <w:tr w:rsidR="007E47CF" w14:paraId="73A24502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693153B" w14:textId="0AFD851A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976240" w:rsidRPr="009762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3AE7F157" wp14:editId="6F22679A">
                  <wp:extent cx="4054191" cy="1097375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191" cy="10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5906B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0F"/>
    <w:rsid w:val="00010516"/>
    <w:rsid w:val="00080339"/>
    <w:rsid w:val="000B6604"/>
    <w:rsid w:val="000C5FE2"/>
    <w:rsid w:val="000F7DDE"/>
    <w:rsid w:val="00165DE9"/>
    <w:rsid w:val="0022182A"/>
    <w:rsid w:val="00256F8B"/>
    <w:rsid w:val="002A0E48"/>
    <w:rsid w:val="003161D0"/>
    <w:rsid w:val="0037201D"/>
    <w:rsid w:val="0045019B"/>
    <w:rsid w:val="00497FAF"/>
    <w:rsid w:val="004E7CE0"/>
    <w:rsid w:val="00505E01"/>
    <w:rsid w:val="005426C8"/>
    <w:rsid w:val="005704B1"/>
    <w:rsid w:val="005825C1"/>
    <w:rsid w:val="005904DF"/>
    <w:rsid w:val="005D7D4F"/>
    <w:rsid w:val="006171AB"/>
    <w:rsid w:val="0061721C"/>
    <w:rsid w:val="006415F0"/>
    <w:rsid w:val="00651C07"/>
    <w:rsid w:val="00663453"/>
    <w:rsid w:val="006919AD"/>
    <w:rsid w:val="006B32FB"/>
    <w:rsid w:val="006B5419"/>
    <w:rsid w:val="006C0615"/>
    <w:rsid w:val="006F3147"/>
    <w:rsid w:val="007014E6"/>
    <w:rsid w:val="007E47CF"/>
    <w:rsid w:val="007E61B1"/>
    <w:rsid w:val="008D0B72"/>
    <w:rsid w:val="008D4AF2"/>
    <w:rsid w:val="008E02AB"/>
    <w:rsid w:val="009611BF"/>
    <w:rsid w:val="00976240"/>
    <w:rsid w:val="009933A8"/>
    <w:rsid w:val="00994326"/>
    <w:rsid w:val="009C5DF8"/>
    <w:rsid w:val="009E5F00"/>
    <w:rsid w:val="00A63725"/>
    <w:rsid w:val="00A96A8C"/>
    <w:rsid w:val="00BC1D3E"/>
    <w:rsid w:val="00BD6579"/>
    <w:rsid w:val="00C200AE"/>
    <w:rsid w:val="00C572C4"/>
    <w:rsid w:val="00C60E8C"/>
    <w:rsid w:val="00C76564"/>
    <w:rsid w:val="00C912C3"/>
    <w:rsid w:val="00CD69A4"/>
    <w:rsid w:val="00CD6FFF"/>
    <w:rsid w:val="00CD736C"/>
    <w:rsid w:val="00CE0AAD"/>
    <w:rsid w:val="00CE17A0"/>
    <w:rsid w:val="00CF600F"/>
    <w:rsid w:val="00D90AA7"/>
    <w:rsid w:val="00DE519B"/>
    <w:rsid w:val="00E321A0"/>
    <w:rsid w:val="00E85A11"/>
    <w:rsid w:val="00EC3520"/>
    <w:rsid w:val="00EC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5BD4"/>
  <w15:chartTrackingRefBased/>
  <w15:docId w15:val="{545BA42C-BFDE-45E6-95A1-F82CE51B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character" w:styleId="PlaceholderText">
    <w:name w:val="Placeholder Text"/>
    <w:basedOn w:val="DefaultParagraphFont"/>
    <w:uiPriority w:val="99"/>
    <w:semiHidden/>
    <w:rsid w:val="00165D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\OneDrive%20-%20Bharatiya%20Vidya%20Bhavans%20Sardar%20Patel%20Institute%20Of%20Technology\C%20programs\assignments\Shubhan_Singh_EXP-7(2022300118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Shubhan_Singh_EXP-7(2022300118)</Template>
  <TotalTime>121</TotalTime>
  <Pages>11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 Singh</dc:creator>
  <cp:keywords/>
  <cp:lastModifiedBy>Shubhan Singh</cp:lastModifiedBy>
  <cp:revision>57</cp:revision>
  <dcterms:created xsi:type="dcterms:W3CDTF">2023-01-31T16:43:00Z</dcterms:created>
  <dcterms:modified xsi:type="dcterms:W3CDTF">2023-01-31T18:45:00Z</dcterms:modified>
  <dc:language>en-IN</dc:language>
</cp:coreProperties>
</file>