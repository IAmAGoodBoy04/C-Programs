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0623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386789B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F8D170D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BA1941" w14:textId="29274049" w:rsidR="007E47CF" w:rsidRPr="003D022D" w:rsidRDefault="003D022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2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Shubhan Singh</w:t>
            </w:r>
          </w:p>
        </w:tc>
      </w:tr>
      <w:tr w:rsidR="007E47CF" w14:paraId="0BAB541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719EBD2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878C1B0" w14:textId="367B91EA" w:rsidR="007E47CF" w:rsidRPr="003D022D" w:rsidRDefault="003D022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2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2022300118</w:t>
            </w:r>
          </w:p>
        </w:tc>
      </w:tr>
      <w:tr w:rsidR="007E47CF" w14:paraId="4F9B1E3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6C5669F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FEB60F" w14:textId="3D998903" w:rsidR="007E47CF" w:rsidRPr="003D022D" w:rsidRDefault="003D022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2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0CE1EEE2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9964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18077"/>
      </w:tblGrid>
      <w:tr w:rsidR="007E47CF" w14:paraId="30321ABB" w14:textId="77777777" w:rsidTr="000E12D3">
        <w:trPr>
          <w:trHeight w:val="480"/>
        </w:trPr>
        <w:tc>
          <w:tcPr>
            <w:tcW w:w="199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2D22EEDB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E47CF" w14:paraId="1AC9B08C" w14:textId="77777777" w:rsidTr="000E12D3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D38433D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1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C99F8B" w14:textId="77777777" w:rsidR="003D022D" w:rsidRPr="003D022D" w:rsidRDefault="003D022D" w:rsidP="003D022D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2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 men’s sports club keeps elaborate computerized records of all its members. The</w:t>
            </w:r>
          </w:p>
          <w:p w14:paraId="1FEB62AD" w14:textId="77777777" w:rsidR="00022454" w:rsidRDefault="003D022D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2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records contain typical information such as age, address, etc. of each person. But there </w:t>
            </w:r>
            <w:proofErr w:type="gramStart"/>
            <w:r w:rsidRPr="003D02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is</w:t>
            </w:r>
            <w:proofErr w:type="gramEnd"/>
            <w:r w:rsidRPr="003D02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</w:t>
            </w:r>
          </w:p>
          <w:p w14:paraId="2CFC466F" w14:textId="77777777" w:rsidR="00022454" w:rsidRDefault="003D022D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proofErr w:type="gramStart"/>
            <w:r w:rsidRPr="003D02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also</w:t>
            </w:r>
            <w:proofErr w:type="gramEnd"/>
            <w:r w:rsidRPr="003D02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information about whether a member is an active playing member, about whether he is</w:t>
            </w:r>
          </w:p>
          <w:p w14:paraId="1CD32E65" w14:textId="77777777" w:rsidR="00022454" w:rsidRDefault="003D022D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2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married, and so on; if he is married the record contains information about his wife’s name,</w:t>
            </w:r>
          </w:p>
          <w:p w14:paraId="427843B1" w14:textId="6526CEAA" w:rsidR="007E47CF" w:rsidRPr="00D51865" w:rsidRDefault="003D022D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2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the no. of children and their names. Write a program which demonstrates how such a system might be implemented. Show how the names of the wives of all active playing members might be printed.</w:t>
            </w:r>
          </w:p>
        </w:tc>
      </w:tr>
      <w:tr w:rsidR="007E47CF" w14:paraId="3F70356C" w14:textId="77777777" w:rsidTr="000E12D3">
        <w:tc>
          <w:tcPr>
            <w:tcW w:w="188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686BD21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1807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5646D8" w14:textId="77777777" w:rsidR="00D335B0" w:rsidRPr="0026006E" w:rsidRDefault="00D335B0" w:rsidP="00D335B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Input the number of players n.</w:t>
            </w:r>
          </w:p>
          <w:p w14:paraId="523F24C6" w14:textId="77777777" w:rsidR="00022454" w:rsidRDefault="00D335B0" w:rsidP="00D335B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struct player with fields: name, address, age, activity status, marital status, </w:t>
            </w:r>
          </w:p>
          <w:p w14:paraId="18E8ACFB" w14:textId="11465532" w:rsidR="00D335B0" w:rsidRPr="0026006E" w:rsidRDefault="00D335B0" w:rsidP="00D335B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wife name and 3 child names (c1, c2, c3).</w:t>
            </w:r>
          </w:p>
          <w:p w14:paraId="3140CADD" w14:textId="77777777" w:rsidR="00D335B0" w:rsidRPr="0026006E" w:rsidRDefault="00D335B0" w:rsidP="00D335B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Define a function "info" that takes the player array and n as input.</w:t>
            </w:r>
          </w:p>
          <w:p w14:paraId="1DB3442C" w14:textId="77777777" w:rsidR="00D335B0" w:rsidRPr="0026006E" w:rsidRDefault="00D335B0" w:rsidP="00D335B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Inside the info function, use a for loop to input the details of each player.</w:t>
            </w:r>
          </w:p>
          <w:p w14:paraId="55095D2E" w14:textId="77777777" w:rsidR="00022454" w:rsidRDefault="00D335B0" w:rsidP="00D5186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each player, get the player's name, address, age, activity status, and marital </w:t>
            </w:r>
            <w:proofErr w:type="gramStart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proofErr w:type="gramEnd"/>
          </w:p>
          <w:p w14:paraId="014B1532" w14:textId="5B728FF4" w:rsidR="00D335B0" w:rsidRPr="0026006E" w:rsidRDefault="00D335B0" w:rsidP="00D5186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0DE19E2" w14:textId="77777777" w:rsidR="00022454" w:rsidRDefault="00D335B0" w:rsidP="00D335B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marital status is 1 (i.e., married), input the player's wife's name and 3 </w:t>
            </w:r>
            <w:proofErr w:type="gramStart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  <w:proofErr w:type="gramEnd"/>
          </w:p>
          <w:p w14:paraId="3878BE09" w14:textId="634889DF" w:rsidR="00D335B0" w:rsidRPr="0026006E" w:rsidRDefault="00D335B0" w:rsidP="00D335B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names using </w:t>
            </w:r>
            <w:proofErr w:type="spellStart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B1F32D2" w14:textId="77777777" w:rsidR="00D335B0" w:rsidRPr="0026006E" w:rsidRDefault="00D335B0" w:rsidP="00D335B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After inputting the details of all players, print the header (Name, Address, Age, Wife, Child1, Child2, Child3)</w:t>
            </w:r>
          </w:p>
          <w:p w14:paraId="2BF2BFA4" w14:textId="77777777" w:rsidR="00022454" w:rsidRDefault="00D335B0" w:rsidP="00D335B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a for loop to print the details of each player. If the player is married, print </w:t>
            </w:r>
            <w:proofErr w:type="gramStart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proofErr w:type="gramEnd"/>
          </w:p>
          <w:p w14:paraId="46ED4F2C" w14:textId="1393E632" w:rsidR="00D335B0" w:rsidRPr="0026006E" w:rsidRDefault="00D335B0" w:rsidP="00D335B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details including the wife's name and 3 children's names.</w:t>
            </w:r>
          </w:p>
          <w:p w14:paraId="19031D42" w14:textId="77777777" w:rsidR="00D335B0" w:rsidRDefault="00D335B0" w:rsidP="00D335B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End the program.</w:t>
            </w:r>
          </w:p>
          <w:p w14:paraId="3A1285C3" w14:textId="74CC0E5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92766" w14:textId="77777777" w:rsidR="003237DE" w:rsidRDefault="003237DE" w:rsidP="003237D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of function info</w:t>
            </w:r>
          </w:p>
          <w:p w14:paraId="234934A5" w14:textId="77777777" w:rsidR="003237DE" w:rsidRPr="0026006E" w:rsidRDefault="003237DE" w:rsidP="003237D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Input: player array "p" and integer "n".</w:t>
            </w:r>
          </w:p>
          <w:p w14:paraId="4A756772" w14:textId="77777777" w:rsidR="003237DE" w:rsidRPr="0026006E" w:rsidRDefault="003237DE" w:rsidP="003237D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a for loop to input the details of each player.</w:t>
            </w:r>
          </w:p>
          <w:p w14:paraId="150E6186" w14:textId="77777777" w:rsidR="003237DE" w:rsidRPr="0026006E" w:rsidRDefault="003237DE" w:rsidP="003237D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For each iteration of the for loop:</w:t>
            </w:r>
          </w:p>
          <w:p w14:paraId="63C014BD" w14:textId="77777777" w:rsidR="003237DE" w:rsidRPr="0026006E" w:rsidRDefault="003237DE" w:rsidP="003237DE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Use "</w:t>
            </w:r>
            <w:proofErr w:type="spellStart"/>
            <w:proofErr w:type="gramStart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)" to clear the input buffer.</w:t>
            </w:r>
          </w:p>
          <w:p w14:paraId="5AE8864D" w14:textId="77777777" w:rsidR="003237DE" w:rsidRPr="0026006E" w:rsidRDefault="003237DE" w:rsidP="003237DE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the player's name using </w:t>
            </w:r>
            <w:proofErr w:type="spellStart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5752A8A" w14:textId="77777777" w:rsidR="003237DE" w:rsidRPr="0026006E" w:rsidRDefault="003237DE" w:rsidP="003237DE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the player's address using </w:t>
            </w:r>
            <w:proofErr w:type="spellStart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AEDBF8F" w14:textId="77777777" w:rsidR="003237DE" w:rsidRPr="0026006E" w:rsidRDefault="003237DE" w:rsidP="003237DE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the player's age using </w:t>
            </w:r>
            <w:proofErr w:type="spellStart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DDA991B" w14:textId="77777777" w:rsidR="003237DE" w:rsidRPr="0026006E" w:rsidRDefault="003237DE" w:rsidP="003237DE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the player's activity status using </w:t>
            </w:r>
            <w:proofErr w:type="spellStart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307794" w14:textId="77777777" w:rsidR="003237DE" w:rsidRPr="0026006E" w:rsidRDefault="003237DE" w:rsidP="003237DE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the player's marital status using </w:t>
            </w:r>
            <w:proofErr w:type="spellStart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682947" w14:textId="77777777" w:rsidR="003237DE" w:rsidRPr="0026006E" w:rsidRDefault="003237DE" w:rsidP="003237DE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If the marital status is 1 (i.e., married), input the player's wife's name and 3 child names using </w:t>
            </w:r>
            <w:proofErr w:type="spellStart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0471B1" w14:textId="77777777" w:rsidR="003237DE" w:rsidRPr="0026006E" w:rsidRDefault="003237DE" w:rsidP="003237D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End the for loop.</w:t>
            </w:r>
          </w:p>
          <w:p w14:paraId="1C8A7888" w14:textId="77777777" w:rsidR="003237DE" w:rsidRPr="0026006E" w:rsidRDefault="003237DE" w:rsidP="003237D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header (Name, Address, Age, Wife, Child1, Child2, Child3).</w:t>
            </w:r>
          </w:p>
          <w:p w14:paraId="073EBC19" w14:textId="77777777" w:rsidR="003237DE" w:rsidRPr="0026006E" w:rsidRDefault="003237DE" w:rsidP="003237D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a for loop to print the details of each player.</w:t>
            </w:r>
          </w:p>
          <w:p w14:paraId="0CC2B186" w14:textId="77777777" w:rsidR="003237DE" w:rsidRPr="0026006E" w:rsidRDefault="003237DE" w:rsidP="003237D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For each iteration of the for loop:</w:t>
            </w:r>
          </w:p>
          <w:p w14:paraId="131B16CC" w14:textId="77777777" w:rsidR="00022454" w:rsidRDefault="003237DE" w:rsidP="003237DE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player is active</w:t>
            </w: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print all the details including the wife's name and </w:t>
            </w:r>
            <w:proofErr w:type="gramStart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proofErr w:type="gramEnd"/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4211C20" w14:textId="1F0EBAA5" w:rsidR="003237DE" w:rsidRPr="0026006E" w:rsidRDefault="003237DE" w:rsidP="003237DE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names.</w:t>
            </w:r>
          </w:p>
          <w:p w14:paraId="2540C52E" w14:textId="77777777" w:rsidR="003237DE" w:rsidRPr="0026006E" w:rsidRDefault="003237DE" w:rsidP="003237DE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End the for loop.</w:t>
            </w:r>
          </w:p>
          <w:p w14:paraId="036471D9" w14:textId="043D5E04" w:rsidR="007E47CF" w:rsidRPr="003237DE" w:rsidRDefault="003237DE" w:rsidP="003237D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6E">
              <w:rPr>
                <w:rFonts w:ascii="Times New Roman" w:eastAsia="Times New Roman" w:hAnsi="Times New Roman" w:cs="Times New Roman"/>
                <w:sz w:val="24"/>
                <w:szCs w:val="24"/>
              </w:rPr>
              <w:t>End the "info" function.</w:t>
            </w:r>
          </w:p>
        </w:tc>
      </w:tr>
      <w:tr w:rsidR="007E47CF" w14:paraId="6AB9B3FC" w14:textId="77777777" w:rsidTr="000E12D3">
        <w:trPr>
          <w:trHeight w:val="3300"/>
        </w:trPr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090942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1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3704F26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stdio.h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069925B2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stdlib.h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3C47DCAE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string.h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2BE9CFD6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struct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i/>
                <w:iCs/>
                <w:color w:val="97E1F1"/>
                <w:sz w:val="21"/>
                <w:szCs w:val="21"/>
                <w:lang w:val="en-IN" w:eastAsia="en-IN" w:bidi="ar-SA"/>
              </w:rPr>
              <w:t>childdata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proofErr w:type="gramEnd"/>
          </w:p>
          <w:p w14:paraId="43D7094D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noofchildren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2B8CB088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char**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names_of_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4F5D17EA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};</w:t>
            </w:r>
          </w:p>
          <w:p w14:paraId="416B42ED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struct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i/>
                <w:iCs/>
                <w:color w:val="97E1F1"/>
                <w:sz w:val="21"/>
                <w:szCs w:val="21"/>
                <w:lang w:val="en-IN" w:eastAsia="en-IN" w:bidi="ar-SA"/>
              </w:rPr>
              <w:t>playerbio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proofErr w:type="gramEnd"/>
          </w:p>
          <w:p w14:paraId="4AF34C8C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name[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50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72CC7784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age,isactive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,ismarried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2911E8EF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address[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150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2F21D48B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wifename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3FE3A96B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struct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97E1F1"/>
                <w:sz w:val="21"/>
                <w:szCs w:val="21"/>
                <w:lang w:val="en-IN" w:eastAsia="en-IN" w:bidi="ar-SA"/>
              </w:rPr>
              <w:t>childdata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children;</w:t>
            </w:r>
            <w:proofErr w:type="gramEnd"/>
          </w:p>
          <w:p w14:paraId="1BE74E4E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}bio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13B3D769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</w:p>
          <w:p w14:paraId="755B9F26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takeinput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struct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97E1F1"/>
                <w:sz w:val="21"/>
                <w:szCs w:val="21"/>
                <w:lang w:val="en-IN" w:eastAsia="en-IN" w:bidi="ar-SA"/>
              </w:rPr>
              <w:t>playerbio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56F563FF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temp;</w:t>
            </w:r>
            <w:proofErr w:type="gramEnd"/>
          </w:p>
          <w:p w14:paraId="1F0A1CC2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1FE0043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name of player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: 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,i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85CF69C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EE6666"/>
                <w:sz w:val="21"/>
                <w:szCs w:val="21"/>
                <w:u w:val="single"/>
                <w:lang w:val="en-IN" w:eastAsia="en-IN" w:bidi="ar-SA"/>
              </w:rPr>
              <w:t>%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[^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n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]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*c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].name);</w:t>
            </w:r>
          </w:p>
          <w:p w14:paraId="516DAA91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age of player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: 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,i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7356C17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%d%*c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].age));</w:t>
            </w:r>
          </w:p>
          <w:p w14:paraId="5780B261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address of player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: 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,i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F480F2C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EE6666"/>
                <w:sz w:val="21"/>
                <w:szCs w:val="21"/>
                <w:u w:val="single"/>
                <w:lang w:val="en-IN" w:eastAsia="en-IN" w:bidi="ar-SA"/>
              </w:rPr>
              <w:t>%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[^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n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]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*c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].address);</w:t>
            </w:r>
          </w:p>
          <w:p w14:paraId="0A7B0652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Is the player active?: 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CAE2AAB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c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temp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0A7A269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((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getchar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()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!=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A0E6A24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temp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Y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temp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y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60AB24F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isactive</w:t>
            </w:r>
            <w:proofErr w:type="spellEnd"/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63674242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0B65DBB6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Is the player married?: 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DAA80A6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c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temp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1164E99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((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getchar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()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!=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FD22BCE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 xml:space="preserve">       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temp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Y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temp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y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3CE77127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ismarried</w:t>
            </w:r>
            <w:proofErr w:type="spellEnd"/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15ECADA0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wife's name: 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3CD9F67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wifename</w:t>
            </w:r>
            <w:proofErr w:type="spellEnd"/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malloc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51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sizeof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));</w:t>
            </w:r>
          </w:p>
          <w:p w14:paraId="726908CF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EE6666"/>
                <w:sz w:val="21"/>
                <w:szCs w:val="21"/>
                <w:u w:val="single"/>
                <w:lang w:val="en-IN" w:eastAsia="en-IN" w:bidi="ar-SA"/>
              </w:rPr>
              <w:t>%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[^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n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]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*c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wifename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283D799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number of children: 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6F2DFB9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%d%*c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proofErr w:type="gramEnd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children.noofchildren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E7D9F90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.noofchildren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45F2B9B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].children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.names_of_children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char**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malloc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[i].children.noofchildren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*sizeof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));</w:t>
            </w:r>
          </w:p>
          <w:p w14:paraId="0218C06A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k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;k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children.noofchildren;k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A9A5397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.names_of_children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[k]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malloc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50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sizeof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));</w:t>
            </w:r>
          </w:p>
          <w:p w14:paraId="5D857A5C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}</w:t>
            </w:r>
          </w:p>
          <w:p w14:paraId="64B3F639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names of all children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6F9DF51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children.noofchildren;j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1AF914DF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EE6666"/>
                <w:sz w:val="21"/>
                <w:szCs w:val="21"/>
                <w:u w:val="single"/>
                <w:lang w:val="en-IN" w:eastAsia="en-IN" w:bidi="ar-SA"/>
              </w:rPr>
              <w:t>%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[^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n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]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*c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children.names_of_children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[j]);</w:t>
            </w:r>
          </w:p>
          <w:p w14:paraId="60A27ECF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}</w:t>
            </w:r>
          </w:p>
          <w:p w14:paraId="54E7B632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}</w:t>
            </w:r>
          </w:p>
          <w:p w14:paraId="584584B0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7E003CAF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.noofchildren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6A25033A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28F9B970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0F4BD0B6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printoutput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struct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97E1F1"/>
                <w:sz w:val="21"/>
                <w:szCs w:val="21"/>
                <w:lang w:val="en-IN" w:eastAsia="en-IN" w:bidi="ar-SA"/>
              </w:rPr>
              <w:t>playerbio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A92937B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longest_name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,longest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_address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,longest_wifename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,longest_childname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,temp;</w:t>
            </w:r>
          </w:p>
          <w:p w14:paraId="1430CCD3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2F2E66C9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temp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strlen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].name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  <w:proofErr w:type="gramEnd"/>
          </w:p>
          <w:p w14:paraId="222A0656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spellStart"/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temp;}</w:t>
            </w:r>
          </w:p>
          <w:p w14:paraId="4141D880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temp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strlen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].address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61B7660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address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spellStart"/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longest_address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temp;}</w:t>
            </w:r>
          </w:p>
          <w:p w14:paraId="36990C7B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ismarried</w:t>
            </w:r>
            <w:proofErr w:type="spellEnd"/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288088BA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temp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strlen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wifename</w:t>
            </w:r>
            <w:proofErr w:type="spellEnd"/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60A0A54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wifename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spellStart"/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longest_wifename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temp;}</w:t>
            </w:r>
          </w:p>
          <w:p w14:paraId="2A3B32A7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.noofchildren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3C12E6FE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p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;p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children.noofchildren;p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3C346C33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    temp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strlen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.names_of_children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[p]);</w:t>
            </w:r>
          </w:p>
          <w:p w14:paraId="4227B6C5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gramEnd"/>
          </w:p>
          <w:p w14:paraId="089B8008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longest_childname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temp;</w:t>
            </w:r>
            <w:proofErr w:type="gramEnd"/>
          </w:p>
          <w:p w14:paraId="508B6BED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    }</w:t>
            </w:r>
          </w:p>
          <w:p w14:paraId="0FB845B5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}</w:t>
            </w:r>
          </w:p>
          <w:p w14:paraId="2B56E5BB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}</w:t>
            </w:r>
          </w:p>
          <w:p w14:paraId="3FB7FA85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10129404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33C50CCF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name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NAME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2989333F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address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ADDRESS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0F7FCDC2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wife_name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WIFE NAME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35054519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children_name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NAME OF CHILD(REN)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26389DB6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childcount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NO. OF CHILDREN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6507097C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no_child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-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5A03C6FE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5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spellStart"/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4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5DF5DC28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longest_address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8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spellStart"/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longest_address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7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3C0BDB39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longest_wifename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11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spellStart"/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longest_wifename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2DE5FABE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longest_childname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19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spellStart"/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longest_childname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18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6AD1071D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%-*s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AGE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%-*s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status     | marital status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%-*s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%-15s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%-*s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\n\n\n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,longest_name,name,longest_address,address,longest_wifename,wife_name,childcount,longest_childname,children_name);</w:t>
            </w:r>
          </w:p>
          <w:p w14:paraId="700AD74C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static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6AF270DF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status;</w:t>
            </w:r>
            <w:proofErr w:type="gramEnd"/>
          </w:p>
          <w:p w14:paraId="71E11B5C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marital_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status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63E39E77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wifename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2E4339C9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isactive</w:t>
            </w:r>
            <w:proofErr w:type="spellEnd"/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){status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active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640CA5D7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{status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inactive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5443106E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ismarried</w:t>
            </w:r>
            <w:proofErr w:type="spellEnd"/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marital_status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married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2BDA384F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marital_status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unmarried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6DAEFB33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ismarried</w:t>
            </w:r>
            <w:proofErr w:type="spellEnd"/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CE7BED2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%-*s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%3d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%-*s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%-10s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%-14s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%-*s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%-15d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,longest_name,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[i].name,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[i].age,longest_address,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[i].address,status,marital_status,longest_wifename,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[i].wifename,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[i].children.noofchildren);}</w:t>
            </w:r>
          </w:p>
          <w:p w14:paraId="119082B1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%-*s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%3d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%-*s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%-10s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%-14s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%-*s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%-15d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,longest_name,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[i].name,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[i].age,longest_address,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[i].address,status,marital_status,longest_wifename,no_child,</w:t>
            </w:r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[i].children.noofchildren);}</w:t>
            </w:r>
          </w:p>
          <w:p w14:paraId="6FF27246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children.noofchildren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no_child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);}</w:t>
            </w:r>
          </w:p>
          <w:p w14:paraId="4316ED8D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proofErr w:type="gramEnd"/>
          </w:p>
          <w:p w14:paraId="61A41974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q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;q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children.noofchildren;q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F71722C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q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!=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E35E590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r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;r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(longest_name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longest_address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longest_wifename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61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);r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24B4AE97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);}</w:t>
            </w:r>
          </w:p>
          <w:p w14:paraId="429A9246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}</w:t>
            </w:r>
          </w:p>
          <w:p w14:paraId="3EEA62D8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| 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children.names_of_children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[q]);</w:t>
            </w:r>
          </w:p>
          <w:p w14:paraId="40DEC306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}</w:t>
            </w:r>
          </w:p>
          <w:p w14:paraId="3CEC8CC1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59E09E34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  <w:proofErr w:type="gramEnd"/>
          </w:p>
          <w:p w14:paraId="192225C8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4E102AEB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proofErr w:type="gramStart"/>
            <w:r w:rsidRPr="0046684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break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5D4B5B3A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2EF7A274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6D200292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main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00F915B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n;</w:t>
            </w:r>
            <w:proofErr w:type="gramEnd"/>
          </w:p>
          <w:p w14:paraId="7047FC57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number of players to store data for: 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4A87CDC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%d%*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c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ECAD0BA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struct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6684D">
              <w:rPr>
                <w:rFonts w:ascii="Consolas" w:eastAsia="Times New Roman" w:hAnsi="Consolas" w:cs="Times New Roman"/>
                <w:i/>
                <w:iCs/>
                <w:color w:val="97E1F1"/>
                <w:sz w:val="21"/>
                <w:szCs w:val="21"/>
                <w:lang w:val="en-IN" w:eastAsia="en-IN" w:bidi="ar-SA"/>
              </w:rPr>
              <w:t>playerbio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[n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  <w:proofErr w:type="gramEnd"/>
          </w:p>
          <w:p w14:paraId="65B62A03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takeinput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arr,n</w:t>
            </w:r>
            <w:proofErr w:type="spellEnd"/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876A902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\n\n</w:t>
            </w:r>
            <w:r w:rsidRPr="0046684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  <w:proofErr w:type="gramEnd"/>
          </w:p>
          <w:p w14:paraId="1B3E6521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 xml:space="preserve">   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printoutput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arr,n</w:t>
            </w:r>
            <w:proofErr w:type="spellEnd"/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3BA6DB1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n;i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20EFCCF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free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wifename</w:t>
            </w:r>
            <w:proofErr w:type="spellEnd"/>
            <w:proofErr w:type="gram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4058569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6684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free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children.names_of_children</w:t>
            </w:r>
            <w:proofErr w:type="spellEnd"/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2DC02C9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1D639364" w14:textId="77777777" w:rsidR="0046684D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6684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return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46684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23B4D0C4" w14:textId="5A6C2677" w:rsidR="007E47CF" w:rsidRPr="0046684D" w:rsidRDefault="0046684D" w:rsidP="0046684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6684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760B4A3B" w14:textId="77777777" w:rsidTr="000E12D3">
        <w:trPr>
          <w:trHeight w:val="480"/>
        </w:trPr>
        <w:tc>
          <w:tcPr>
            <w:tcW w:w="199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13AC101" w14:textId="6FDDC714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3E78A6">
              <w:rPr>
                <w:noProof/>
              </w:rPr>
              <w:drawing>
                <wp:inline distT="0" distB="0" distL="0" distR="0" wp14:anchorId="56AC90C1" wp14:editId="699763D5">
                  <wp:extent cx="5943600" cy="39916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9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6A387710" w14:textId="77777777" w:rsidTr="000E12D3">
        <w:tc>
          <w:tcPr>
            <w:tcW w:w="199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2A2BB7D7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2</w:t>
            </w:r>
          </w:p>
        </w:tc>
      </w:tr>
      <w:tr w:rsidR="007E47CF" w14:paraId="57CF911E" w14:textId="77777777" w:rsidTr="000E12D3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33C975A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1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D92ED7A" w14:textId="77777777" w:rsidR="001E063C" w:rsidRPr="001E063C" w:rsidRDefault="001E063C" w:rsidP="001E06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E06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An airline reservation system maintains records for possible flights consisting of</w:t>
            </w:r>
          </w:p>
          <w:p w14:paraId="08AD6413" w14:textId="77777777" w:rsidR="001E063C" w:rsidRPr="001E063C" w:rsidRDefault="001E063C" w:rsidP="001E06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E06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STARTING POINT </w:t>
            </w:r>
            <w:proofErr w:type="gramStart"/>
            <w:r w:rsidRPr="001E06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3 character</w:t>
            </w:r>
            <w:proofErr w:type="gramEnd"/>
            <w:r w:rsidRPr="001E06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code</w:t>
            </w:r>
          </w:p>
          <w:p w14:paraId="7EE4DF07" w14:textId="77777777" w:rsidR="001E063C" w:rsidRPr="001E063C" w:rsidRDefault="001E063C" w:rsidP="001E06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E06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DESTINATION </w:t>
            </w:r>
            <w:proofErr w:type="gramStart"/>
            <w:r w:rsidRPr="001E06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3 character</w:t>
            </w:r>
            <w:proofErr w:type="gramEnd"/>
            <w:r w:rsidRPr="001E06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code</w:t>
            </w:r>
          </w:p>
          <w:p w14:paraId="2D4CFD3D" w14:textId="77777777" w:rsidR="001E063C" w:rsidRPr="001E063C" w:rsidRDefault="001E063C" w:rsidP="001E06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E06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STARTING TIME integer on scale 0001 – 2400</w:t>
            </w:r>
          </w:p>
          <w:p w14:paraId="7D9BE400" w14:textId="77777777" w:rsidR="001E063C" w:rsidRPr="001E063C" w:rsidRDefault="001E063C" w:rsidP="001E06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E06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ARRIVAL TIME integer on scale 0001 – 2400</w:t>
            </w:r>
          </w:p>
          <w:p w14:paraId="6086C1D8" w14:textId="77777777" w:rsidR="001E063C" w:rsidRPr="001E063C" w:rsidRDefault="001E063C" w:rsidP="001E06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E06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SEATS positive integer in suitable range.</w:t>
            </w:r>
          </w:p>
          <w:p w14:paraId="2CC76066" w14:textId="77777777" w:rsidR="001E063C" w:rsidRPr="001E063C" w:rsidRDefault="001E063C" w:rsidP="001E06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E06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lastRenderedPageBreak/>
              <w:t xml:space="preserve">Your program is to read 20 such records followed by queries of the form </w:t>
            </w:r>
            <w:proofErr w:type="gramStart"/>
            <w:r w:rsidRPr="001E06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STARTING</w:t>
            </w:r>
            <w:proofErr w:type="gramEnd"/>
          </w:p>
          <w:p w14:paraId="168718D0" w14:textId="2D58D3D6" w:rsidR="007E47CF" w:rsidRPr="001E063C" w:rsidRDefault="001E06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E06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POINT– DESTINATION, one to a line. For each query find whether there is a possible flight with a seat available; if so reduce the number of seats by one and print out the flight details (or an apology).</w:t>
            </w:r>
          </w:p>
        </w:tc>
      </w:tr>
      <w:tr w:rsidR="007E47CF" w14:paraId="52F003D8" w14:textId="77777777" w:rsidTr="000E12D3">
        <w:tc>
          <w:tcPr>
            <w:tcW w:w="188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FF1685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ALGORITHM:</w:t>
            </w:r>
          </w:p>
        </w:tc>
        <w:tc>
          <w:tcPr>
            <w:tcW w:w="1807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B2BB67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flight booking system:</w:t>
            </w:r>
          </w:p>
          <w:p w14:paraId="4ECC4751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1. Initialize variables:</w:t>
            </w:r>
          </w:p>
          <w:p w14:paraId="0DD8D3A8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a. n: number of flights</w:t>
            </w:r>
          </w:p>
          <w:p w14:paraId="523C96B7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b.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: flag for repeat booking</w:t>
            </w:r>
          </w:p>
          <w:p w14:paraId="796EDDA4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c. i: index number of flight</w:t>
            </w:r>
          </w:p>
          <w:p w14:paraId="2D39E3C0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d. s2: number of seats</w:t>
            </w:r>
          </w:p>
          <w:p w14:paraId="20E30A4E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e. c: confirmation</w:t>
            </w:r>
          </w:p>
          <w:p w14:paraId="410F05BD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f.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nsa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: available number of seats</w:t>
            </w:r>
          </w:p>
          <w:p w14:paraId="785BEE5C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2. Prompt user to enter number of flights</w:t>
            </w:r>
          </w:p>
          <w:p w14:paraId="79D4434B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Get flight information for each flight using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getInfo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(n) function</w:t>
            </w:r>
          </w:p>
          <w:p w14:paraId="5F268875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Repeat steps 5-8 until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equal to 1</w:t>
            </w:r>
          </w:p>
          <w:p w14:paraId="644DE637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 Display flight information using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printInfo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(n) function</w:t>
            </w:r>
          </w:p>
          <w:p w14:paraId="1B85B389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6. Check if flight is available for booking using check(n) function</w:t>
            </w:r>
          </w:p>
          <w:p w14:paraId="7345434B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7. Confirm flight booking using confirmation value c</w:t>
            </w:r>
          </w:p>
          <w:p w14:paraId="43337AC0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8. Update number of seats if flight is booked</w:t>
            </w:r>
          </w:p>
          <w:p w14:paraId="28F8DDCF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9. Display "BYE BYE!!" message</w:t>
            </w:r>
          </w:p>
          <w:p w14:paraId="6E6221AB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B2844C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for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getInfo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(n):</w:t>
            </w:r>
          </w:p>
          <w:p w14:paraId="6C8A3617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Initialize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</w:t>
            </w:r>
          </w:p>
          <w:p w14:paraId="0D4A126F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Repeat steps 3-9 for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 to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</w:t>
            </w:r>
          </w:p>
          <w:p w14:paraId="6DB1EC63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3. Prompt user to enter starting airport code</w:t>
            </w:r>
          </w:p>
          <w:p w14:paraId="5DC6776B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4. Read starting airport code and store it in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21E01B9D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 Prompt user to enter destination airport code</w:t>
            </w:r>
          </w:p>
          <w:p w14:paraId="2D902469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6. Read destination airport code and store it in d[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0DD1A9D6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7. Prompt user to enter flight leaving time</w:t>
            </w:r>
          </w:p>
          <w:p w14:paraId="3F6D3A7A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8. Read flight leaving time and store it in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ltime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5C693BF3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9. Prompt user to enter flight reaching time</w:t>
            </w:r>
          </w:p>
          <w:p w14:paraId="4C2DCD1E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10. Read flight reaching time and store it in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rtime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1422CAB2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11. Prompt user to enter number of seats</w:t>
            </w:r>
          </w:p>
          <w:p w14:paraId="15C6DD7E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12. Read number of seats and store it in ns[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092BE18D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13. Increment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1</w:t>
            </w:r>
          </w:p>
          <w:p w14:paraId="7378893B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35804F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for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printInfo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(n):</w:t>
            </w:r>
          </w:p>
          <w:p w14:paraId="09885BDA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Initialize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</w:t>
            </w:r>
          </w:p>
          <w:p w14:paraId="4F386521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2. Display "Flights Available:" message</w:t>
            </w:r>
          </w:p>
          <w:p w14:paraId="418C7FE6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Repeat steps 4-8 for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 to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</w:t>
            </w:r>
          </w:p>
          <w:p w14:paraId="46137D63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4. Display flight information</w:t>
            </w:r>
          </w:p>
          <w:p w14:paraId="74BE08D7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 Display "Starting Airport:" and the starting airport code from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3966240E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6. Display "Destination Airport:" and the destination airport code from d[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1E8201FB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7. Display "Flight Leaving Time:" and the flight leaving time from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ltime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7C92CC4D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8. Display "Flight Reaching Time:" and the flight reaching time from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rtime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26B4A92D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9. Display "Number of Seats Available:" and the number of seats from ns[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7BCAD8EB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10. Increment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1</w:t>
            </w:r>
          </w:p>
          <w:p w14:paraId="2FF0AAB4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D194A1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check(n):</w:t>
            </w:r>
          </w:p>
          <w:p w14:paraId="093FCB25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1. Prompt user to enter flight number to be booked</w:t>
            </w:r>
          </w:p>
          <w:p w14:paraId="6F60F812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Read flight number and store it in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14:paraId="7619BC21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3. Initialize s2 = 0</w:t>
            </w:r>
          </w:p>
          <w:p w14:paraId="545325EA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4. Repeat steps 5-9 until s2 is less than or equal to ns[i-1]</w:t>
            </w:r>
          </w:p>
          <w:p w14:paraId="14E25974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 Prompt user to enter number of seats to be booked</w:t>
            </w:r>
          </w:p>
          <w:p w14:paraId="4A8E69A4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6. Read number of seats to be booked and store it in s2</w:t>
            </w:r>
          </w:p>
          <w:p w14:paraId="5477A2C0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7. Check if ns[i-1] is equal to 0</w:t>
            </w:r>
          </w:p>
          <w:p w14:paraId="0CAB885A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a. If yes, display "Sorry!! This flight is full, please find some other flight. </w:t>
            </w:r>
            <w:proofErr w:type="spell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Incovinience</w:t>
            </w:r>
            <w:proofErr w:type="spellEnd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regretted" and return </w:t>
            </w:r>
            <w:proofErr w:type="gramStart"/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  <w:p w14:paraId="2B9AAE0D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8. Check if s2 is greater than ns[i-1]</w:t>
            </w:r>
          </w:p>
          <w:p w14:paraId="6813FBE4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a. If yes, display "Only ns[i-1] seats available."</w:t>
            </w:r>
          </w:p>
          <w:p w14:paraId="61B34B7E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9. If s2 is less than or equal to ns[i-1], break the loop</w:t>
            </w:r>
          </w:p>
          <w:p w14:paraId="36640FAB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10. Display flight booking information</w:t>
            </w:r>
          </w:p>
          <w:p w14:paraId="37B9E65E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11. Prompt user to enter 1 to confirm booking</w:t>
            </w:r>
          </w:p>
          <w:p w14:paraId="71C7766B" w14:textId="77777777" w:rsidR="000E12D3" w:rsidRPr="000E12D3" w:rsidRDefault="000E12D3" w:rsidP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12. Read confirmation value and store it in c</w:t>
            </w:r>
          </w:p>
          <w:p w14:paraId="0516B37A" w14:textId="431B0914" w:rsidR="007E47CF" w:rsidRDefault="000E1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D3">
              <w:rPr>
                <w:rFonts w:ascii="Times New Roman" w:eastAsia="Times New Roman" w:hAnsi="Times New Roman" w:cs="Times New Roman"/>
                <w:sz w:val="24"/>
                <w:szCs w:val="24"/>
              </w:rPr>
              <w:t>13. Check if c is equal to 1</w:t>
            </w:r>
          </w:p>
        </w:tc>
      </w:tr>
      <w:tr w:rsidR="007E47CF" w14:paraId="7EE6A3E2" w14:textId="77777777" w:rsidTr="000E12D3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B7B292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1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99C222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stdio.h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3BB95B08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string.h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50E62316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stdlib.h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27DCF363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typedef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struct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3B39A4">
              <w:rPr>
                <w:rFonts w:ascii="Consolas" w:eastAsia="Times New Roman" w:hAnsi="Consolas" w:cs="Times New Roman"/>
                <w:i/>
                <w:iCs/>
                <w:color w:val="97E1F1"/>
                <w:sz w:val="21"/>
                <w:szCs w:val="21"/>
                <w:lang w:val="en-IN" w:eastAsia="en-IN" w:bidi="ar-SA"/>
              </w:rPr>
              <w:t>flight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proofErr w:type="gramEnd"/>
          </w:p>
          <w:p w14:paraId="6271E21F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source_city_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code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10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45FCB234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destination_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code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10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0A4D40CC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departure_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time,arrival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_time,no_of_seats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50BB85A9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  <w:r w:rsidRPr="003B39A4">
              <w:rPr>
                <w:rFonts w:ascii="Consolas" w:eastAsia="Times New Roman" w:hAnsi="Consolas" w:cs="Times New Roman"/>
                <w:i/>
                <w:iCs/>
                <w:color w:val="97E1F1"/>
                <w:sz w:val="21"/>
                <w:szCs w:val="21"/>
                <w:lang w:val="en-IN" w:eastAsia="en-IN" w:bidi="ar-SA"/>
              </w:rPr>
              <w:t>flights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45037D09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admin_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portal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i/>
                <w:iCs/>
                <w:color w:val="97E1F1"/>
                <w:sz w:val="21"/>
                <w:szCs w:val="21"/>
                <w:lang w:val="en-IN" w:eastAsia="en-IN" w:bidi="ar-SA"/>
              </w:rPr>
              <w:t>flights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proofErr w:type="spellStart"/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31E0978A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c_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yn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102257BC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=*</w:t>
            </w:r>
            <w:proofErr w:type="gramStart"/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108C8F88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Welcome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to admin portal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Do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you want to add a flight to the list?(Yes/No)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B6B0BC6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</w:p>
          <w:p w14:paraId="54AFB40C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39B19C8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%c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c_yn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038FD4D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((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getchar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()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!=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55A3F53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c_yn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c_yn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323C3084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 xml:space="preserve">           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break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4A1DF7DE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7ABAD729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</w:p>
          <w:p w14:paraId="6CDD4617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For flight 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:-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,i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FD6C67B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3 letter airport code of source city: 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D894CB3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%s%*c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source_city_code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7505E25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3 letter airport code of destination city: 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13899AA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%s%*c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destination_code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36C0200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no. of available seats: 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1957B91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%d%*c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proofErr w:type="gramEnd"/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no_of_seats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EB21AAD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time of departure(in 24 hour format): 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1B6571B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%d%*c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proofErr w:type="gramEnd"/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departure_time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B38A090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time of arrival at destination (in 24 hour format): 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674BAF5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%d%*c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proofErr w:type="gramEnd"/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arrival_time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7353295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Do you want to add another flight to the list?(Yes/No)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EE22EFC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66313D81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0A117467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5AAB5488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Admin portal closed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\n\n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9D6B953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3D908FC7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booking_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portal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i/>
                <w:iCs/>
                <w:color w:val="97E1F1"/>
                <w:sz w:val="21"/>
                <w:szCs w:val="21"/>
                <w:lang w:val="en-IN" w:eastAsia="en-IN" w:bidi="ar-SA"/>
              </w:rPr>
              <w:t>flights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proofErr w:type="spellStart"/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DE88B0C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spellStart"/>
            <w:proofErr w:type="gramEnd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No flights available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);}</w:t>
            </w:r>
          </w:p>
          <w:p w14:paraId="0D2B4FB0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proofErr w:type="gramEnd"/>
          </w:p>
          <w:p w14:paraId="519CBE05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source[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4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0532B0AB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dest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4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04B0445A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c;</w:t>
            </w:r>
            <w:proofErr w:type="gramEnd"/>
          </w:p>
          <w:p w14:paraId="793AD4F5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dep;</w:t>
            </w:r>
            <w:proofErr w:type="gramEnd"/>
          </w:p>
          <w:p w14:paraId="6108B7E8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Source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City | Destination | Time of Departure | Time of arrival | No of available seats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\n\n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68437B1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3959572B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%-11s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%-11s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%-17d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%-15d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[j].source_city_code,</w:t>
            </w:r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[j].destination_code,</w:t>
            </w:r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[j].departure_time,</w:t>
            </w:r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[j].arrival_time,</w:t>
            </w:r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[j].no_of_seats);</w:t>
            </w:r>
          </w:p>
          <w:p w14:paraId="3371EC9B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348EC3EF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  <w:proofErr w:type="gramEnd"/>
          </w:p>
          <w:p w14:paraId="63FF888E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source city: 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D269C88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%s%*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c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,source</w:t>
            </w:r>
            <w:proofErr w:type="spellEnd"/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D4FEB4B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destination city: 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E026693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%s%*c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dest</w:t>
            </w:r>
            <w:proofErr w:type="spellEnd"/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D25F66F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time of departure(in 24 hour format): 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46BE2DA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%d%*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c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dep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9EAC001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&lt;=</w:t>
            </w:r>
            <w:proofErr w:type="spellStart"/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5DD4B509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No such flight was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found,or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no seats are left.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break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44320FD5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strcmp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source,</w:t>
            </w:r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source_city_code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&amp;&amp;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strcmp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dest,</w:t>
            </w:r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destination_code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&amp;&amp;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dep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proofErr w:type="spellStart"/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departure_time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&amp;&amp;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no_of_seats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4F9637FE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Flight booked! Thanks for choosing us.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  <w:proofErr w:type="gramEnd"/>
          </w:p>
          <w:p w14:paraId="50EEEE67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</w:t>
            </w:r>
            <w:proofErr w:type="spellStart"/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].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no_of_seats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793CCB2B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 xml:space="preserve">               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break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2C4B2416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}</w:t>
            </w:r>
          </w:p>
          <w:p w14:paraId="59B43662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719737FF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Do you want to book another ticket?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14C2F24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%c%*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c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2B95B81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y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c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Y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4BF8657D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booking_portal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3B39A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proofErr w:type="spellEnd"/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35A4F8B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0AAA46E4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proofErr w:type="gramEnd"/>
          </w:p>
          <w:p w14:paraId="416E3F91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Booking portal closed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D8973FE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5D33BAB4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248E66A8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</w:p>
          <w:p w14:paraId="0604F7A7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079D7320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main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3E56419B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i/>
                <w:iCs/>
                <w:color w:val="97E1F1"/>
                <w:sz w:val="21"/>
                <w:szCs w:val="21"/>
                <w:lang w:val="en-IN" w:eastAsia="en-IN" w:bidi="ar-SA"/>
              </w:rPr>
              <w:t>flights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flight_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data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30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0E1FACE1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n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7037F7D8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p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=&amp;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n;</w:t>
            </w:r>
            <w:proofErr w:type="gramEnd"/>
          </w:p>
          <w:p w14:paraId="2E2C1DF2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portal_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string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6D8585C8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WELCOME TO SINGH AIRLINES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Type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password for admin portal, or next for booking portal, or exit to exit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66A44B0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25D9F7AB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%s%*c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portal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_string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5FF2BE5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password[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5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2309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1943C2B1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strcmp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portal_string,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exit</w:t>
            </w:r>
            <w:proofErr w:type="spellEnd"/>
            <w:proofErr w:type="gramStart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5790B340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break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65398BDE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6BB7B9E2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strcmp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portal_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string,password</w:t>
            </w:r>
            <w:proofErr w:type="spellEnd"/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2630512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admin_portal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flight_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data,p</w:t>
            </w:r>
            <w:proofErr w:type="spellEnd"/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BC641A8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6FD193C3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portal_string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portal_string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561E867E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booking_portal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flight_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data,n</w:t>
            </w:r>
            <w:proofErr w:type="spellEnd"/>
            <w:proofErr w:type="gram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C1A63EA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4B780789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proofErr w:type="spellStart"/>
            <w:proofErr w:type="gramEnd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Wrong password!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);}</w:t>
            </w:r>
          </w:p>
          <w:p w14:paraId="56C5F29A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</w:t>
            </w:r>
            <w:proofErr w:type="spellStart"/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n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Type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password for admin portal, or next for booking portal, or exit to exit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2F8E400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214F969D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3B39A4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Thank you for visiting!</w:t>
            </w: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B39A4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551CAE0" w14:textId="77777777" w:rsidR="003B39A4" w:rsidRPr="003B39A4" w:rsidRDefault="003B39A4" w:rsidP="003B39A4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return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3B39A4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493B317F" w14:textId="233CCF3F" w:rsidR="007E47CF" w:rsidRPr="00F25C96" w:rsidRDefault="003B39A4" w:rsidP="00F25C96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B39A4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75F3497E" w14:textId="77777777" w:rsidTr="000E12D3">
        <w:tc>
          <w:tcPr>
            <w:tcW w:w="199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B2DC7A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9F18AA" w:rsidRPr="009F18AA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53C3000" wp14:editId="010A5F93">
                  <wp:extent cx="5943600" cy="6076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7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A11A1" w14:textId="0147D81D" w:rsidR="00E77534" w:rsidRDefault="00E775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     </w:t>
            </w:r>
            <w:r w:rsidRPr="00E7753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C3A7CD1" wp14:editId="2AD3452E">
                  <wp:extent cx="5943600" cy="26460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4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D891C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33C94"/>
    <w:multiLevelType w:val="hybridMultilevel"/>
    <w:tmpl w:val="37808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08811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64983"/>
    <w:multiLevelType w:val="hybridMultilevel"/>
    <w:tmpl w:val="7F50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8811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052832">
    <w:abstractNumId w:val="1"/>
  </w:num>
  <w:num w:numId="2" w16cid:durableId="18568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2D"/>
    <w:rsid w:val="00022454"/>
    <w:rsid w:val="000E12D3"/>
    <w:rsid w:val="001E063C"/>
    <w:rsid w:val="003237DE"/>
    <w:rsid w:val="003B39A4"/>
    <w:rsid w:val="003D022D"/>
    <w:rsid w:val="003E78A6"/>
    <w:rsid w:val="004362B7"/>
    <w:rsid w:val="0046684D"/>
    <w:rsid w:val="007E47CF"/>
    <w:rsid w:val="009933A8"/>
    <w:rsid w:val="009F18AA"/>
    <w:rsid w:val="00B12108"/>
    <w:rsid w:val="00BC1D3E"/>
    <w:rsid w:val="00D335B0"/>
    <w:rsid w:val="00D51865"/>
    <w:rsid w:val="00E15063"/>
    <w:rsid w:val="00E77534"/>
    <w:rsid w:val="00F2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6EEB"/>
  <w15:chartTrackingRefBased/>
  <w15:docId w15:val="{3474D015-4F08-488F-A3B6-91D4CC3D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OneDrive%20-%20Bharatiya%20Vidya%20Bhavans%20Sardar%20Patel%20Institute%20Of%20Technology\C%20programs\assignments\Shubhan_Singh_EXP-8(2022300118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Shubhan_Singh_EXP-8(2022300118)</Template>
  <TotalTime>35</TotalTime>
  <Pages>11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 Singh</dc:creator>
  <cp:keywords/>
  <cp:lastModifiedBy>Shubhan Singh</cp:lastModifiedBy>
  <cp:revision>16</cp:revision>
  <cp:lastPrinted>2023-02-07T19:13:00Z</cp:lastPrinted>
  <dcterms:created xsi:type="dcterms:W3CDTF">2023-02-07T18:44:00Z</dcterms:created>
  <dcterms:modified xsi:type="dcterms:W3CDTF">2023-02-07T19:27:00Z</dcterms:modified>
  <dc:language>en-IN</dc:language>
</cp:coreProperties>
</file>