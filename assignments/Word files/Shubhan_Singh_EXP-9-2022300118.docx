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F2BF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24F99D9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23464E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4CEBA9" w14:textId="02168D83" w:rsidR="007E47CF" w:rsidRDefault="00EA5C1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Shubhan Singh</w:t>
            </w:r>
          </w:p>
        </w:tc>
      </w:tr>
      <w:tr w:rsidR="007E47CF" w14:paraId="673887D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208D78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DFEA9E" w14:textId="6C7C63A2" w:rsidR="007E47CF" w:rsidRDefault="00EA5C1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2022300118</w:t>
            </w:r>
          </w:p>
        </w:tc>
      </w:tr>
      <w:tr w:rsidR="007E47CF" w14:paraId="401C9E1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BF1D49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D37ADA" w14:textId="7B0725A0" w:rsidR="007E47CF" w:rsidRDefault="00EA5C1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4E9A83B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3"/>
        <w:gridCol w:w="7922"/>
      </w:tblGrid>
      <w:tr w:rsidR="007E47CF" w14:paraId="5B70C29B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7810384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331D7A21" w14:textId="77777777" w:rsidTr="000B670A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E6A47B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40B2F1" w14:textId="179FE766" w:rsidR="007E47CF" w:rsidRPr="00730B48" w:rsidRDefault="00730B48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730B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Write a program to swap smallest and largest element in an array using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</w:t>
            </w:r>
            <w:r w:rsidRPr="00730B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pointers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</w:tr>
      <w:tr w:rsidR="007E47CF" w14:paraId="184E8ECB" w14:textId="77777777" w:rsidTr="000B670A">
        <w:tc>
          <w:tcPr>
            <w:tcW w:w="187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CE30EC5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198AB6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1: Start</w:t>
            </w:r>
          </w:p>
          <w:p w14:paraId="73EB404E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2: Declare Variable and take a input from user on size of array.</w:t>
            </w:r>
          </w:p>
          <w:p w14:paraId="230EE886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3: Declare Array.</w:t>
            </w:r>
          </w:p>
          <w:p w14:paraId="0DFB1DA5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4: Using for loop take the input in the array by user.</w:t>
            </w:r>
          </w:p>
          <w:p w14:paraId="75AD08EC" w14:textId="6FBE49A1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5:Call function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minmax</w:t>
            </w: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3C389A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6: Using for loop print the </w:t>
            </w:r>
            <w:proofErr w:type="spellStart"/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arrray</w:t>
            </w:r>
            <w:proofErr w:type="spellEnd"/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5430F4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7:End</w:t>
            </w:r>
          </w:p>
          <w:p w14:paraId="0FE6E5A6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4BF16" w14:textId="53966B29" w:rsidR="00142ACE" w:rsidRDefault="00E47072" w:rsidP="00142AC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E64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Algorithm for function minmax(</w:t>
            </w:r>
            <w:r w:rsidR="005E64D9" w:rsidRPr="005E64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 *</w:t>
            </w:r>
            <w:proofErr w:type="spellStart"/>
            <w:r w:rsidR="005E64D9" w:rsidRPr="005E64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arr</w:t>
            </w:r>
            <w:proofErr w:type="spellEnd"/>
            <w:r w:rsidR="005E64D9" w:rsidRPr="005E64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int n) :</w:t>
            </w:r>
          </w:p>
          <w:p w14:paraId="4C99EC0B" w14:textId="77777777" w:rsidR="005E64D9" w:rsidRPr="005E64D9" w:rsidRDefault="005E64D9" w:rsidP="00142AC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59238828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1: Declare two integer pointers</w:t>
            </w:r>
          </w:p>
          <w:p w14:paraId="432B4637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In both pointer store the address of </w:t>
            </w:r>
            <w:proofErr w:type="spellStart"/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[0].</w:t>
            </w:r>
          </w:p>
          <w:p w14:paraId="6E318418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3:Using for loop and if condition and store the largest and smallest value address in both pointer respectively.</w:t>
            </w:r>
          </w:p>
          <w:p w14:paraId="7CA57DEF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4:Call function Swap.</w:t>
            </w:r>
          </w:p>
          <w:p w14:paraId="73DD2558" w14:textId="78E8C907" w:rsid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75168B" w14:textId="299EB315" w:rsidR="005E64D9" w:rsidRDefault="005E64D9" w:rsidP="00142AC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E64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Algorithm for function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swap</w:t>
            </w:r>
            <w:r w:rsidRPr="005E64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(int *</w:t>
            </w:r>
            <w:r w:rsidR="008D1F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5E64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int</w:t>
            </w:r>
            <w:r w:rsidR="008D1F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*x</w:t>
            </w:r>
            <w:r w:rsidRPr="005E64D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 :</w:t>
            </w:r>
          </w:p>
          <w:p w14:paraId="62543587" w14:textId="77777777" w:rsidR="005E64D9" w:rsidRPr="005E64D9" w:rsidRDefault="005E64D9" w:rsidP="00142AC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2CAFFD7E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1: declare variable.</w:t>
            </w:r>
          </w:p>
          <w:p w14:paraId="769CA788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2: Store the value of y to that variable.</w:t>
            </w:r>
          </w:p>
          <w:p w14:paraId="72D407A9" w14:textId="77777777" w:rsidR="00142ACE" w:rsidRPr="00142ACE" w:rsidRDefault="00142ACE" w:rsidP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3: Store the value of x to the y .</w:t>
            </w:r>
          </w:p>
          <w:p w14:paraId="173CF34D" w14:textId="685F0F04" w:rsidR="007E47CF" w:rsidRDefault="00142A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ACE">
              <w:rPr>
                <w:rFonts w:ascii="Times New Roman" w:eastAsia="Times New Roman" w:hAnsi="Times New Roman" w:cs="Times New Roman"/>
                <w:sz w:val="24"/>
                <w:szCs w:val="24"/>
              </w:rPr>
              <w:t>Step 4: Store the value of temp to x.</w:t>
            </w:r>
          </w:p>
        </w:tc>
      </w:tr>
      <w:tr w:rsidR="007E47CF" w14:paraId="2F9B9C99" w14:textId="77777777" w:rsidTr="000B670A">
        <w:trPr>
          <w:trHeight w:val="3300"/>
        </w:trPr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8919F6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630DBA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29125257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swap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</w:p>
          <w:p w14:paraId="3EEDAF2B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</w:p>
          <w:p w14:paraId="3F65DD1D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temp;</w:t>
            </w:r>
          </w:p>
          <w:p w14:paraId="41E068DE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temp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5923E37D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50DB2041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temp;</w:t>
            </w:r>
          </w:p>
          <w:p w14:paraId="01714265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710CDBEE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minmax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</w:p>
          <w:p w14:paraId="155E1EFE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</w:p>
          <w:p w14:paraId="56D7BA15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a;</w:t>
            </w:r>
          </w:p>
          <w:p w14:paraId="2D0AA03B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b;</w:t>
            </w:r>
          </w:p>
          <w:p w14:paraId="0BB1C0CB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a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3D3DD88E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b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08A98AE4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;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);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</w:p>
          <w:p w14:paraId="6B42155B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{</w:t>
            </w:r>
          </w:p>
          <w:p w14:paraId="613A3DAA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a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</w:t>
            </w:r>
          </w:p>
          <w:p w14:paraId="125C9B78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{</w:t>
            </w:r>
          </w:p>
          <w:p w14:paraId="05C515FA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</w:p>
          <w:p w14:paraId="74E8C0F4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a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203F4621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367232A3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560D581A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;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n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);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</w:p>
          <w:p w14:paraId="58F9C2D2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{</w:t>
            </w:r>
          </w:p>
          <w:p w14:paraId="00B3E948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b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</w:t>
            </w:r>
          </w:p>
          <w:p w14:paraId="11090D5B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{</w:t>
            </w:r>
          </w:p>
          <w:p w14:paraId="23521741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b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r w:rsidRPr="00AD4B2B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1F52EAA0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4AFFBB54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4FC25461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swap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(b, a);</w:t>
            </w:r>
          </w:p>
          <w:p w14:paraId="6D2BDAB6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46727147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</w:t>
            </w:r>
          </w:p>
          <w:p w14:paraId="2F707FB2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{</w:t>
            </w:r>
          </w:p>
          <w:p w14:paraId="09DF8D69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n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60409C08" w14:textId="3E978E8E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the</w:t>
            </w:r>
            <w:r w:rsidR="00A55EB2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number of elements in array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9AEC329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n);</w:t>
            </w:r>
          </w:p>
          <w:p w14:paraId="3081D715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[n];</w:t>
            </w:r>
          </w:p>
          <w:p w14:paraId="00251CA5" w14:textId="489F8248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the</w:t>
            </w:r>
            <w:r w:rsidR="00A55EB2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array elements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AC89B84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;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n;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</w:p>
          <w:p w14:paraId="6D02EBEC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{</w:t>
            </w:r>
          </w:p>
          <w:p w14:paraId="2421A436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]);</w:t>
            </w:r>
          </w:p>
          <w:p w14:paraId="2546B770" w14:textId="03BDF19A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5AE2949F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minmax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 n);</w:t>
            </w:r>
          </w:p>
          <w:p w14:paraId="416C8B00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(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;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n;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</w:p>
          <w:p w14:paraId="7C1D66C6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>    {</w:t>
            </w:r>
          </w:p>
          <w:p w14:paraId="0EFCA9BA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AD4B2B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]);</w:t>
            </w:r>
          </w:p>
          <w:p w14:paraId="0E07F859" w14:textId="1B3A8686" w:rsid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F477D46" w14:textId="182B7125" w:rsidR="000F19DF" w:rsidRPr="00AD4B2B" w:rsidRDefault="000F19DF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   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AD4B2B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AD4B2B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2CF3583" w14:textId="77777777" w:rsidR="00AD4B2B" w:rsidRPr="00AD4B2B" w:rsidRDefault="00AD4B2B" w:rsidP="00AD4B2B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AD4B2B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AD4B2B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4EB5CD8E" w14:textId="7E795CE3" w:rsidR="007E47CF" w:rsidRPr="000F19DF" w:rsidRDefault="00AD4B2B" w:rsidP="000F19DF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AD4B2B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6E504448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D37584" w14:textId="6DC6B6B4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FC2C01" w:rsidRPr="00FC2C0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B5C0F1F" wp14:editId="15BD22A8">
                  <wp:extent cx="2491956" cy="792549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15DD6235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18587DC3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7E47CF" w14:paraId="03301110" w14:textId="77777777" w:rsidTr="000B670A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0D3FDA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577BAB" w14:textId="652EC0F4" w:rsidR="007E47CF" w:rsidRPr="004975A5" w:rsidRDefault="004975A5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4975A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Write a program to reverse the position of all elements in the 2D array using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</w:t>
            </w:r>
            <w:r w:rsidRPr="004975A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pointers.</w:t>
            </w:r>
          </w:p>
        </w:tc>
      </w:tr>
      <w:tr w:rsidR="007E47CF" w14:paraId="41959079" w14:textId="77777777" w:rsidTr="000B670A">
        <w:tc>
          <w:tcPr>
            <w:tcW w:w="187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0B404B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AE60E7" w14:textId="5B9E6FDD" w:rsidR="007E47CF" w:rsidRDefault="00A502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1: </w:t>
            </w:r>
            <w:r w:rsidR="00C72793">
              <w:rPr>
                <w:rFonts w:ascii="Times New Roman" w:eastAsia="Times New Roman" w:hAnsi="Times New Roman" w:cs="Times New Roman"/>
                <w:sz w:val="24"/>
                <w:szCs w:val="24"/>
              </w:rPr>
              <w:t>Read dimensions of matrix from user input and store it in x and y.</w:t>
            </w:r>
          </w:p>
          <w:p w14:paraId="2F439DF0" w14:textId="234A1237" w:rsidR="007E47CF" w:rsidRDefault="00C72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2:</w:t>
            </w:r>
            <w:r w:rsidR="00FC5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Declare an array </w:t>
            </w:r>
            <w:proofErr w:type="spellStart"/>
            <w:r w:rsidR="00C83A09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="00C83A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84A">
              <w:rPr>
                <w:rFonts w:ascii="Times New Roman" w:eastAsia="Times New Roman" w:hAnsi="Times New Roman" w:cs="Times New Roman"/>
                <w:sz w:val="24"/>
                <w:szCs w:val="24"/>
              </w:rPr>
              <w:t>of size y*x and populate it with integers read from user input.</w:t>
            </w:r>
          </w:p>
          <w:p w14:paraId="77C0059E" w14:textId="77777777" w:rsidR="00FC584A" w:rsidRDefault="00FC5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3: </w:t>
            </w:r>
            <w:r w:rsidR="00C83A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execute function </w:t>
            </w:r>
            <w:proofErr w:type="spellStart"/>
            <w:r w:rsidR="00C83A09">
              <w:rPr>
                <w:rFonts w:ascii="Times New Roman" w:eastAsia="Times New Roman" w:hAnsi="Times New Roman" w:cs="Times New Roman"/>
                <w:sz w:val="24"/>
                <w:szCs w:val="24"/>
              </w:rPr>
              <w:t>reversearr</w:t>
            </w:r>
            <w:proofErr w:type="spellEnd"/>
            <w:r w:rsidR="00C83A0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83A09">
              <w:rPr>
                <w:rFonts w:ascii="Times New Roman" w:eastAsia="Times New Roman" w:hAnsi="Times New Roman" w:cs="Times New Roman"/>
                <w:sz w:val="24"/>
                <w:szCs w:val="24"/>
              </w:rPr>
              <w:t>y,x,arr</w:t>
            </w:r>
            <w:proofErr w:type="spellEnd"/>
            <w:r w:rsidR="00C83A0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07939CF" w14:textId="77777777" w:rsidR="00C83A09" w:rsidRDefault="00C83A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4: print the reversed array.</w:t>
            </w:r>
          </w:p>
          <w:p w14:paraId="0F9DB4DD" w14:textId="77777777" w:rsidR="00C83A09" w:rsidRPr="00617D2F" w:rsidRDefault="00C83A0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7310D0BB" w14:textId="77777777" w:rsidR="00C83A09" w:rsidRPr="00617D2F" w:rsidRDefault="00C83A0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617D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Algorithm for function </w:t>
            </w:r>
            <w:proofErr w:type="spellStart"/>
            <w:r w:rsidRPr="00617D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reversearr</w:t>
            </w:r>
            <w:proofErr w:type="spellEnd"/>
            <w:r w:rsidRPr="00617D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(int y, int x, int </w:t>
            </w:r>
            <w:proofErr w:type="spellStart"/>
            <w:r w:rsidRPr="00617D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arr</w:t>
            </w:r>
            <w:proofErr w:type="spellEnd"/>
            <w:r w:rsidRPr="00617D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[y][x])</w:t>
            </w:r>
            <w:r w:rsidR="00617D2F" w:rsidRPr="00617D2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:</w:t>
            </w:r>
          </w:p>
          <w:p w14:paraId="7E2BF5DA" w14:textId="77777777" w:rsidR="00617D2F" w:rsidRDefault="00617D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1: Declare two pointers start and end.</w:t>
            </w:r>
          </w:p>
          <w:p w14:paraId="5C8B7B82" w14:textId="6E0DFF91" w:rsidR="00617D2F" w:rsidRDefault="00617D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2: </w:t>
            </w:r>
            <w:r w:rsidR="006731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initialize start to the first address in the array, that of </w:t>
            </w:r>
            <w:proofErr w:type="spellStart"/>
            <w:r w:rsidR="006731F9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="006731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[0][0] and end to the last element, </w:t>
            </w:r>
            <w:proofErr w:type="spellStart"/>
            <w:r w:rsidR="006731F9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="006731F9">
              <w:rPr>
                <w:rFonts w:ascii="Times New Roman" w:eastAsia="Times New Roman" w:hAnsi="Times New Roman" w:cs="Times New Roman"/>
                <w:sz w:val="24"/>
                <w:szCs w:val="24"/>
              </w:rPr>
              <w:t>[y-1][x-1]</w:t>
            </w:r>
            <w:r w:rsidR="00E853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D7A926C" w14:textId="77777777" w:rsidR="00E8535E" w:rsidRDefault="00E853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3: initialize a variable c to 0.</w:t>
            </w:r>
          </w:p>
          <w:p w14:paraId="6592E86F" w14:textId="26AB4493" w:rsidR="00F367B0" w:rsidRDefault="00F367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5: swap the contents of locations pointed by start and end.</w:t>
            </w:r>
          </w:p>
          <w:p w14:paraId="25965EAB" w14:textId="4A263D3F" w:rsidR="00F367B0" w:rsidRDefault="007C7E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6: increment start by 1, and decrement end by 1.</w:t>
            </w:r>
          </w:p>
          <w:p w14:paraId="7BE95602" w14:textId="22F683A0" w:rsidR="0065738F" w:rsidRDefault="007C7E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7: </w:t>
            </w:r>
            <w:r w:rsidR="007904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c&lt;x*y/2, </w:t>
            </w:r>
            <w:r w:rsidR="0065738F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c and return to step 5.</w:t>
            </w:r>
          </w:p>
        </w:tc>
      </w:tr>
      <w:tr w:rsidR="007E47CF" w14:paraId="53B308BD" w14:textId="77777777" w:rsidTr="000B670A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E8A45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D33BB5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IN" w:eastAsia="en-IN" w:bidi="ar-SA"/>
              </w:rPr>
              <w:t>// Write a program to reverse the position of all elements in the 2D array using</w:t>
            </w:r>
          </w:p>
          <w:p w14:paraId="21A68930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7B7F8B"/>
                <w:sz w:val="21"/>
                <w:szCs w:val="21"/>
                <w:lang w:val="en-IN" w:eastAsia="en-IN" w:bidi="ar-SA"/>
              </w:rPr>
              <w:t>// pointers.</w:t>
            </w:r>
          </w:p>
          <w:p w14:paraId="0CE9C8CA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</w:p>
          <w:p w14:paraId="7FC89265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0B670A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4CA5228E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lastRenderedPageBreak/>
              <w:t>void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swap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62B70C8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temp;</w:t>
            </w:r>
          </w:p>
          <w:p w14:paraId="7B92A8A1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temp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=*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445C31FB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=*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FF65003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b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temp;</w:t>
            </w:r>
          </w:p>
          <w:p w14:paraId="47685729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08E49218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printarr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43C56029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digitsmax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,max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606DCA4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04B2797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E3AA58B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j)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max){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j);}</w:t>
            </w:r>
          </w:p>
          <w:p w14:paraId="5AEDAF98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6B763BD9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31E2E7AC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(max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8DE846E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digitsmax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3B8B4CB9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max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=-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max;</w:t>
            </w:r>
          </w:p>
          <w:p w14:paraId="6A0B2A19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495AF991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(max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42250C83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digitsmax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225DD974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max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/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056C0525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1C0E134B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306D639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18552878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%*d</w:t>
            </w:r>
            <w:r w:rsidRPr="000B670A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 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digitsmax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j));</w:t>
            </w:r>
          </w:p>
          <w:p w14:paraId="15FE3C51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555CB628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0C5085A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01DE4D26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48426639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reversearr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3658741F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start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A6BAAD1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end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F8500CD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c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;c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/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2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;c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C7C6919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swap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start,end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4BD8DFDD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start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5A10FDD2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end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--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58E647A4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15573D11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4ECE6A86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(){</w:t>
            </w:r>
          </w:p>
          <w:p w14:paraId="5FD97D1B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35A15A43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Enter the dimensions of the matrix(rows x columns): 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A1093EF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d%d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x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907F843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[y][x];</w:t>
            </w:r>
          </w:p>
          <w:p w14:paraId="01CC0446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the elements of the array: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0ACCB46B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y;i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A322F2F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    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x;j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2490565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,(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j));</w:t>
            </w:r>
          </w:p>
          <w:p w14:paraId="6660AA63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257588BC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90B55F0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reversearr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y,x,arr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2EC9029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The reversed array is:</w:t>
            </w: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0B670A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386342AC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printarr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y,x,arr</w:t>
            </w:r>
            <w:proofErr w:type="spellEnd"/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30188CA" w14:textId="77777777" w:rsidR="000B670A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0B670A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5F5B7C0E" w14:textId="68EC8FF7" w:rsidR="007E47CF" w:rsidRPr="000B670A" w:rsidRDefault="000B670A" w:rsidP="000B670A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0B670A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756EDDA1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632AD5" w14:textId="3D6744AC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A50255" w:rsidRPr="00A502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3DC25107" wp14:editId="62AB4B83">
                  <wp:extent cx="4031329" cy="1417443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29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7CF" w14:paraId="6A75FE99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93968CB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3</w:t>
            </w:r>
          </w:p>
        </w:tc>
      </w:tr>
      <w:tr w:rsidR="007E47CF" w14:paraId="4C1C06FA" w14:textId="77777777" w:rsidTr="000B670A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B51F0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743B83" w14:textId="6DB28C32" w:rsidR="007E47CF" w:rsidRPr="004120D7" w:rsidRDefault="004120D7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412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Write a program to calculate the subtraction of matrices using pointers.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</w:t>
            </w:r>
            <w:r w:rsidRPr="004120D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Dimensions of the matrix will be decided by the user.</w:t>
            </w:r>
          </w:p>
        </w:tc>
      </w:tr>
      <w:tr w:rsidR="007E47CF" w14:paraId="0A8360E6" w14:textId="77777777" w:rsidTr="000B670A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75433F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FA8D56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#include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&lt;</w:t>
            </w:r>
            <w:r w:rsidRPr="00770C5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stdio.h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&gt;</w:t>
            </w:r>
          </w:p>
          <w:p w14:paraId="600CE0F3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printarr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691EB9C5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digitsmax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,max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5AC99F32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3ED18D6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39DE6AC9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j)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max){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j);}</w:t>
            </w:r>
          </w:p>
          <w:p w14:paraId="24B37ED5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151574BE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732C5BD0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if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(max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7CB1CA6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digitsmax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616B6F1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max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=-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max;</w:t>
            </w:r>
          </w:p>
          <w:p w14:paraId="0074FC98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30AF9CF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while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(max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&gt;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771E4294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digitsmax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5EED1EF0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max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max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/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10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49C8C676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36727E93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16EA1D8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C43D081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%*d</w:t>
            </w:r>
            <w:r w:rsidRPr="00770C5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 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digitsmax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j));</w:t>
            </w:r>
          </w:p>
          <w:p w14:paraId="00A2DA6E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02A2614A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lastRenderedPageBreak/>
              <w:t xml:space="preserve">       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A7B179F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4F45F587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49E92787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void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arr_difference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,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array1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],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array2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],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diffarray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]){</w:t>
            </w:r>
          </w:p>
          <w:p w14:paraId="109E425C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start1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=&amp;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array1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22646E82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start2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=&amp;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array2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01F035B7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start3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=&amp;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diffarray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];</w:t>
            </w:r>
          </w:p>
          <w:p w14:paraId="774961B4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y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770C5D">
              <w:rPr>
                <w:rFonts w:ascii="Consolas" w:eastAsia="Times New Roman" w:hAnsi="Consolas" w:cs="Times New Roman"/>
                <w:i/>
                <w:iCs/>
                <w:color w:val="FFB86C"/>
                <w:sz w:val="21"/>
                <w:szCs w:val="21"/>
                <w:lang w:val="en-IN" w:eastAsia="en-IN" w:bidi="ar-SA"/>
              </w:rPr>
              <w:t>x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55362762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start3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start1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-*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start2;</w:t>
            </w:r>
          </w:p>
          <w:p w14:paraId="1991C839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start1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08BB0296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start2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095ED9BC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start3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16D3BF57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54602F5E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  <w:p w14:paraId="0905FCEC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main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(){</w:t>
            </w:r>
          </w:p>
          <w:p w14:paraId="45C4A00F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233D2D60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dimensions of the matrices(rows*columns):  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7D02921D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770C5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d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x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66AC655C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array1[y][x];</w:t>
            </w:r>
          </w:p>
          <w:p w14:paraId="7EB959F4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array2[y][x];</w:t>
            </w:r>
          </w:p>
          <w:p w14:paraId="27BCD62F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elements of first matrix(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marrix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 xml:space="preserve"> to be subjected from):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2719C53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y;i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2B86C810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x;j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6CB5D238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array1[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][j]);</w:t>
            </w:r>
          </w:p>
          <w:p w14:paraId="164EA854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629C6D43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26189FDF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printf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E7EE98"/>
                <w:sz w:val="21"/>
                <w:szCs w:val="21"/>
                <w:lang w:val="en-IN" w:eastAsia="en-IN" w:bidi="ar-SA"/>
              </w:rPr>
              <w:t>Enter elements of second matrix(matrix to be subtracted):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\n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19BA0382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;i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y;i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10254F5F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for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j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=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;j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x;j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++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){</w:t>
            </w:r>
          </w:p>
          <w:p w14:paraId="0262AB62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scanf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%d</w:t>
            </w:r>
            <w:r w:rsidRPr="00770C5D">
              <w:rPr>
                <w:rFonts w:ascii="Consolas" w:eastAsia="Times New Roman" w:hAnsi="Consolas" w:cs="Times New Roman"/>
                <w:color w:val="DEE492"/>
                <w:sz w:val="21"/>
                <w:szCs w:val="21"/>
                <w:lang w:val="en-IN" w:eastAsia="en-IN" w:bidi="ar-SA"/>
              </w:rPr>
              <w:t>"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,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&amp;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array2[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][j]);</w:t>
            </w:r>
          </w:p>
          <w:p w14:paraId="1E55871A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    }</w:t>
            </w:r>
          </w:p>
          <w:p w14:paraId="522CA246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    }</w:t>
            </w:r>
          </w:p>
          <w:p w14:paraId="155A4042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int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diffarray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[y][x];</w:t>
            </w:r>
          </w:p>
          <w:p w14:paraId="425FDBE0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arr_difference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(y,x,array1,array2,diffarray);</w:t>
            </w:r>
          </w:p>
          <w:p w14:paraId="7282E72E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62E884"/>
                <w:sz w:val="21"/>
                <w:szCs w:val="21"/>
                <w:lang w:val="en-IN" w:eastAsia="en-IN" w:bidi="ar-SA"/>
              </w:rPr>
              <w:t>printarr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y,x,diffarray</w:t>
            </w:r>
            <w:proofErr w:type="spellEnd"/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);</w:t>
            </w:r>
          </w:p>
          <w:p w14:paraId="22EBC281" w14:textId="77777777" w:rsidR="00770C5D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286C4"/>
                <w:sz w:val="21"/>
                <w:szCs w:val="21"/>
                <w:lang w:val="en-IN" w:eastAsia="en-IN" w:bidi="ar-SA"/>
              </w:rPr>
              <w:t>return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 xml:space="preserve"> </w:t>
            </w:r>
            <w:r w:rsidRPr="00770C5D">
              <w:rPr>
                <w:rFonts w:ascii="Consolas" w:eastAsia="Times New Roman" w:hAnsi="Consolas" w:cs="Times New Roman"/>
                <w:color w:val="BF9EEE"/>
                <w:sz w:val="21"/>
                <w:szCs w:val="21"/>
                <w:lang w:val="en-IN" w:eastAsia="en-IN" w:bidi="ar-SA"/>
              </w:rPr>
              <w:t>0</w:t>
            </w: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;</w:t>
            </w:r>
          </w:p>
          <w:p w14:paraId="5C8236F6" w14:textId="69F518F2" w:rsidR="007E47CF" w:rsidRPr="00770C5D" w:rsidRDefault="00770C5D" w:rsidP="00770C5D">
            <w:pPr>
              <w:widowControl/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</w:pPr>
            <w:r w:rsidRPr="00770C5D">
              <w:rPr>
                <w:rFonts w:ascii="Consolas" w:eastAsia="Times New Roman" w:hAnsi="Consolas" w:cs="Times New Roman"/>
                <w:color w:val="F6F6F4"/>
                <w:sz w:val="21"/>
                <w:szCs w:val="21"/>
                <w:lang w:val="en-IN" w:eastAsia="en-IN" w:bidi="ar-SA"/>
              </w:rPr>
              <w:t>}</w:t>
            </w:r>
          </w:p>
        </w:tc>
      </w:tr>
      <w:tr w:rsidR="007E47CF" w14:paraId="5B4E1B6E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290FC0" w14:textId="40580824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127540" w:rsidRPr="001275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C3D3681" wp14:editId="2360BC25">
                  <wp:extent cx="4892464" cy="2011854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64" cy="201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354DA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B5"/>
    <w:rsid w:val="000B670A"/>
    <w:rsid w:val="000F19DF"/>
    <w:rsid w:val="00127540"/>
    <w:rsid w:val="00142ACE"/>
    <w:rsid w:val="002A6DB5"/>
    <w:rsid w:val="004120D7"/>
    <w:rsid w:val="004975A5"/>
    <w:rsid w:val="005E64D9"/>
    <w:rsid w:val="00617D2F"/>
    <w:rsid w:val="0065738F"/>
    <w:rsid w:val="006731F9"/>
    <w:rsid w:val="00730B48"/>
    <w:rsid w:val="00770C5D"/>
    <w:rsid w:val="007904BF"/>
    <w:rsid w:val="007C7E3E"/>
    <w:rsid w:val="007E47CF"/>
    <w:rsid w:val="008D1F07"/>
    <w:rsid w:val="009933A8"/>
    <w:rsid w:val="00A50255"/>
    <w:rsid w:val="00A55EB2"/>
    <w:rsid w:val="00AD4B2B"/>
    <w:rsid w:val="00BC1D3E"/>
    <w:rsid w:val="00C72793"/>
    <w:rsid w:val="00C83A09"/>
    <w:rsid w:val="00E47072"/>
    <w:rsid w:val="00E8535E"/>
    <w:rsid w:val="00EA5C13"/>
    <w:rsid w:val="00F2515D"/>
    <w:rsid w:val="00F367B0"/>
    <w:rsid w:val="00FC2C01"/>
    <w:rsid w:val="00FC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0029"/>
  <w15:chartTrackingRefBased/>
  <w15:docId w15:val="{7A50ED9E-3ABC-4DC2-BCF5-C8419A3C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C%20programs\assignments\psip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 template</Template>
  <TotalTime>58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28</cp:revision>
  <dcterms:created xsi:type="dcterms:W3CDTF">2023-02-14T17:57:00Z</dcterms:created>
  <dcterms:modified xsi:type="dcterms:W3CDTF">2023-02-14T18:55:00Z</dcterms:modified>
  <dc:language>en-IN</dc:language>
</cp:coreProperties>
</file>