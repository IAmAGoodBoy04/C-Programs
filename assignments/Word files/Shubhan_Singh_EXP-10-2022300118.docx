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2B04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73E1E9B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FC24B9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19B92E" w14:textId="0E1EDAA4" w:rsidR="007E47CF" w:rsidRDefault="006223C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4909FAA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D0AAD6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36AFFB" w14:textId="61BC1CD6" w:rsidR="007E47CF" w:rsidRDefault="006223C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0209E42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E2145E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340DFF" w14:textId="283E4F16" w:rsidR="007E47CF" w:rsidRDefault="006223C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08270F4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27"/>
        <w:gridCol w:w="9118"/>
      </w:tblGrid>
      <w:tr w:rsidR="007E47CF" w14:paraId="543C3A65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7F31A14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61CEEDE9" w14:textId="77777777" w:rsidTr="00F97340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99195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682805" w14:textId="79B73C4D" w:rsidR="006223CC" w:rsidRPr="006223CC" w:rsidRDefault="006223CC" w:rsidP="006223C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A publishing company holds in a file details (ISBN, Title, </w:t>
            </w:r>
            <w:proofErr w:type="gramStart"/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Author)of</w:t>
            </w:r>
            <w:proofErr w:type="gramEnd"/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all the books they publish.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</w:t>
            </w:r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However, in the future, they wish to maintain two distinct </w:t>
            </w:r>
            <w:proofErr w:type="gramStart"/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files</w:t>
            </w:r>
            <w:proofErr w:type="gramEnd"/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6AD42F84" w14:textId="77777777" w:rsidR="006223CC" w:rsidRPr="006223CC" w:rsidRDefault="006223CC" w:rsidP="006223C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(</w:t>
            </w:r>
            <w:proofErr w:type="spellStart"/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</w:t>
            </w:r>
            <w:proofErr w:type="spellEnd"/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)paperbacks (ii) hardbacks. </w:t>
            </w:r>
          </w:p>
          <w:p w14:paraId="692FC3C7" w14:textId="77777777" w:rsidR="006223CC" w:rsidRPr="006223CC" w:rsidRDefault="006223CC" w:rsidP="006223C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Write a program which reads a file containing details of both paperback and hardback books and creates two files as specified above. </w:t>
            </w:r>
          </w:p>
          <w:p w14:paraId="687687A0" w14:textId="77777777" w:rsidR="006223CC" w:rsidRPr="006223CC" w:rsidRDefault="006223CC" w:rsidP="006223C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6223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Assume that the first character in each input record indicates if the book is paperback(p) or hardback(h) or both(b).</w:t>
            </w:r>
          </w:p>
          <w:p w14:paraId="7D6D367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BCE7D69" w14:textId="77777777" w:rsidTr="00F97340">
        <w:tc>
          <w:tcPr>
            <w:tcW w:w="1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89E187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C4386A" w14:textId="77777777" w:rsidR="00242607" w:rsidRPr="00242607" w:rsidRDefault="00242607" w:rsidP="002426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Algorithm for the given C program:</w:t>
            </w:r>
          </w:p>
          <w:p w14:paraId="7DB505BB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Include the necessary header files.</w:t>
            </w:r>
          </w:p>
          <w:p w14:paraId="24A9E539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Define the main function.</w:t>
            </w:r>
          </w:p>
          <w:p w14:paraId="24CB9326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Declare the required variables:</w:t>
            </w:r>
          </w:p>
          <w:p w14:paraId="30D8F1AC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Integer variable 'n' to store the number of records to add.</w:t>
            </w:r>
          </w:p>
          <w:p w14:paraId="0DBC174C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Character variable 'type' to store the type of the book (h for hardback, p for paperback, and b for both).</w:t>
            </w:r>
          </w:p>
          <w:p w14:paraId="03D680DA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Character arrays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isbn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', 'title', and 'author' to store the ISBN, title, and author of the book, respectively.</w:t>
            </w:r>
          </w:p>
          <w:p w14:paraId="5719CE30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pointers 'library', 'hardback', and 'paperback' to open and write to the respective files.</w:t>
            </w:r>
          </w:p>
          <w:p w14:paraId="1407DA9C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Open the 'all_books.txt', 'hardbacks.txt', and 'paperbacks.txt' files using the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fopen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function in append mode, and assign them to 'library', 'hardback', and 'paperback' pointers, respectively.</w:t>
            </w:r>
          </w:p>
          <w:p w14:paraId="0C5A5DFA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Prompt the user to enter the number of records to </w:t>
            </w:r>
            <w:proofErr w:type="gram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add, and</w:t>
            </w:r>
            <w:proofErr w:type="gram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read the input using the 'scanf' function.</w:t>
            </w:r>
          </w:p>
          <w:p w14:paraId="01D4085B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If the number of records is greater than zero, display a message asking the user to enter the records in the specified format.</w:t>
            </w:r>
          </w:p>
          <w:p w14:paraId="3E5137F1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Write the header for each of the files using the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function.</w:t>
            </w:r>
          </w:p>
          <w:p w14:paraId="4CDBEAD3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 each record to be added, do the following:</w:t>
            </w:r>
          </w:p>
          <w:p w14:paraId="2BCC7C11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Clear the input buffer using a 'while' loop with the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getchar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function.</w:t>
            </w:r>
          </w:p>
          <w:p w14:paraId="5EC062BA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Read the book type, ISBN, title, and author using the 'scanf' function.</w:t>
            </w:r>
          </w:p>
          <w:p w14:paraId="15986F83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Write the record to the 'all_books.txt' file using the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function.</w:t>
            </w:r>
          </w:p>
          <w:p w14:paraId="13FAA452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If the book type is 'p' or 'b', write the record to the 'paperbacks.txt' file using the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function.</w:t>
            </w:r>
          </w:p>
          <w:p w14:paraId="117EAC51" w14:textId="77777777" w:rsidR="00242607" w:rsidRPr="00242607" w:rsidRDefault="00242607" w:rsidP="00242607">
            <w:pPr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If the book type is 'h' or 'b', write the record to the 'hardbacks.txt' file using the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function.</w:t>
            </w:r>
          </w:p>
          <w:p w14:paraId="43A560B0" w14:textId="77777777" w:rsidR="00242607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Close all the files using the '</w:t>
            </w:r>
            <w:proofErr w:type="spellStart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fclose</w:t>
            </w:r>
            <w:proofErr w:type="spellEnd"/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function.</w:t>
            </w:r>
          </w:p>
          <w:p w14:paraId="12B81A1D" w14:textId="0E80F1EB" w:rsidR="007E47CF" w:rsidRPr="00242607" w:rsidRDefault="00242607" w:rsidP="0024260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End the main function with a 'return' statement.</w:t>
            </w:r>
          </w:p>
        </w:tc>
      </w:tr>
      <w:tr w:rsidR="007E47CF" w14:paraId="7BBD8360" w14:textId="77777777" w:rsidTr="00F97340">
        <w:trPr>
          <w:trHeight w:val="3300"/>
        </w:trPr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A149FC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C8261C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4E6AC75A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716EB6F6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F6DF174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n;</w:t>
            </w:r>
            <w:proofErr w:type="gramEnd"/>
          </w:p>
          <w:p w14:paraId="77D4D32B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type;</w:t>
            </w:r>
            <w:proofErr w:type="gramEnd"/>
          </w:p>
          <w:p w14:paraId="3AB60545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isbn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14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],title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50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],author[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50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73F4EA3A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F97340">
              <w:rPr>
                <w:rFonts w:ascii="Consolas" w:eastAsia="Times New Roman" w:hAnsi="Consolas" w:cs="Times New Roman"/>
                <w:i/>
                <w:iCs/>
                <w:color w:val="97E1F1"/>
                <w:sz w:val="21"/>
                <w:szCs w:val="21"/>
                <w:lang w:val="en-IN" w:eastAsia="en-IN" w:bidi="ar-SA"/>
              </w:rPr>
              <w:t>FILE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library,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hardback,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paperback;</w:t>
            </w:r>
          </w:p>
          <w:p w14:paraId="15CA9BD3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library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all_books.txt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a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18C89EBC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hardback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hardbacks.txt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a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637E44CC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paperback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paperbacks.txt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a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7E223047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number of records you want to add: 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0A322C3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D7935D6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(n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all records in the format Type(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p,h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or b),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ISBN,Title,author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, each in a new line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7E12FF8C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library,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TYPE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AVAILABLE | ISBN          | TITLE                          | AUTHOR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9E29B07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hardback,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ISBN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         | TITLE                          | AUTHOR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56232D6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paperback,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ISBN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         | TITLE                          | AUTHOR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34506AB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n;i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A1DC089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2702FA0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c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type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4DFB728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58275EA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isbn</w:t>
            </w:r>
            <w:proofErr w:type="spellEnd"/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8F25991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462D50F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,title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E9481EF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2496D5D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,author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5F563D3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library,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%-14c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%13s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%-30s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type,isbn,title,author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20363BB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type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p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type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b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715BAC0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paperback,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%13s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%-30s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isbn,title,author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7AA2BF8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665C03B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type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h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type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b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88C6A15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hardback,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%13s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%-30s</w:t>
            </w:r>
            <w:r w:rsidRPr="00F97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 </w:t>
            </w:r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F97340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isbn,title,author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DCE6884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>        }</w:t>
            </w:r>
          </w:p>
          <w:p w14:paraId="528C7555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717E0E80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(library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0BFF2F6D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(paperback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57CB23DD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F97340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(hardback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272BC920" w14:textId="77777777" w:rsidR="00F97340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F97340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F97340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F97340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0CA04681" w14:textId="1E7814DE" w:rsidR="007E47CF" w:rsidRPr="00F97340" w:rsidRDefault="00F97340" w:rsidP="00F97340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4FB9AB28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04819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234AEC" w:rsidRPr="00234A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08A0494" wp14:editId="39DE8067">
                  <wp:extent cx="5943600" cy="27285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2B5A9" w14:textId="77777777" w:rsidR="00234AEC" w:rsidRDefault="00234A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4A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33FD60E" wp14:editId="2303D365">
                  <wp:extent cx="5943600" cy="1696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F1B4A" w14:textId="77777777" w:rsidR="00234AEC" w:rsidRDefault="00234A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4A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2B98A1F6" wp14:editId="198A18EF">
                  <wp:extent cx="5943600" cy="15024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E2C7" w14:textId="6E4174BF" w:rsidR="00234AEC" w:rsidRDefault="00234AE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4A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028C037" wp14:editId="1662EF80">
                  <wp:extent cx="5685013" cy="16003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013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00514EEF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20E80695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7E47CF" w14:paraId="1727528D" w14:textId="77777777" w:rsidTr="00F97340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4DE145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C7E19F" w14:textId="460FBB1E" w:rsidR="007E47CF" w:rsidRPr="00234AEC" w:rsidRDefault="00234AE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34A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Set up a file containing vehicle </w:t>
            </w:r>
            <w:proofErr w:type="spellStart"/>
            <w:r w:rsidRPr="00234A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rEcords</w:t>
            </w:r>
            <w:proofErr w:type="spellEnd"/>
            <w:r w:rsidRPr="00234A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which hold registration number and owner information (name and address). Write a program which, given a vehicle’s registration number, will rapidly retrieve and print the owner information.</w:t>
            </w:r>
          </w:p>
        </w:tc>
      </w:tr>
      <w:tr w:rsidR="007E47CF" w14:paraId="427B8045" w14:textId="77777777" w:rsidTr="00F97340">
        <w:tc>
          <w:tcPr>
            <w:tcW w:w="1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96B121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F64ADB" w14:textId="77777777" w:rsidR="0016353D" w:rsidRPr="0016353D" w:rsidRDefault="0016353D" w:rsidP="001635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Algorithm for the program:</w:t>
            </w:r>
          </w:p>
          <w:p w14:paraId="68A2751E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Define a struct called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vrec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that has three fields: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reg_no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(string),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name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(string), and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address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(string).</w:t>
            </w:r>
          </w:p>
          <w:p w14:paraId="3B73FDA1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Declare the variables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(integer) and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(integer).</w:t>
            </w:r>
          </w:p>
          <w:p w14:paraId="6BD5DB62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Declare a variable of type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vrec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called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temprecord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64E2CE6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Declare a file pointer called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records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01D356C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an infinite loop that allows the user to either append records, access records, or exit the program. Inside the loop, display the prompt "Enter 1 to append vehicle records, 0 to access them or -1 to exit: ".</w:t>
            </w:r>
          </w:p>
          <w:p w14:paraId="7B9716BF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Read the user's choice into the variable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6E508529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If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is equal to -1, exit the loop.</w:t>
            </w:r>
          </w:p>
          <w:p w14:paraId="22117427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If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is equal to 1, open the file "Vehicle_records.txt" in append mode with read and write access using the </w:t>
            </w:r>
            <w:proofErr w:type="spellStart"/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fopen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 and store the file pointer in the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records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variable.</w:t>
            </w:r>
          </w:p>
          <w:p w14:paraId="12A1B232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 the prompt "Enter number of records to add: ".</w:t>
            </w:r>
          </w:p>
          <w:p w14:paraId="603DDA37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Read the number of records into the variable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3FE956B5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 a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for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loop to iterate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times. Inside the loop, display the prompt "Enter registration number, owner's name, and address (each in a new line) for record [i+1]: 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".</w:t>
            </w:r>
          </w:p>
          <w:p w14:paraId="75B038B7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 a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while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loop to consume any remaining characters in the input buffer.</w:t>
            </w:r>
          </w:p>
          <w:p w14:paraId="047CB1F4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Read the registration number, owner's name, and address from the user into the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temprecord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 using the </w:t>
            </w:r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scanf(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3EC39FA7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Write the registration number, owner's name, and address to the file using the </w:t>
            </w:r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fwrite(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fprintf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functions.</w:t>
            </w:r>
          </w:p>
          <w:p w14:paraId="71D0A47A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Close the file using the </w:t>
            </w:r>
            <w:proofErr w:type="spellStart"/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fclose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6C42E237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If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is equal to 0, open the file "Vehicle_records.txt" in append mode with read and write access using the </w:t>
            </w:r>
            <w:proofErr w:type="spellStart"/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fopen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 and store the file pointer in the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records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variable.</w:t>
            </w:r>
          </w:p>
          <w:p w14:paraId="5CED4899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Declare three character pointers called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tempstr2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and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tempstr3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and allocate memory for each using the </w:t>
            </w:r>
            <w:proofErr w:type="spellStart"/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calloc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1606EFB9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Declare a character array called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reg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size 15.</w:t>
            </w:r>
          </w:p>
          <w:p w14:paraId="23275364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Declare an integer variable called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flag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initialize it to 0.</w:t>
            </w:r>
          </w:p>
          <w:p w14:paraId="36B6EC3C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 the prompt "Enter a registration number: ".</w:t>
            </w:r>
          </w:p>
          <w:p w14:paraId="22918986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 a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while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loop to consume any remaining characters in the input buffer.</w:t>
            </w:r>
          </w:p>
          <w:p w14:paraId="44559759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Read the registration number from the user into the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reg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array using the </w:t>
            </w:r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scanf(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229BF79E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 a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while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loop to read each record from the file.</w:t>
            </w:r>
          </w:p>
          <w:p w14:paraId="54772A69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Read the registration number from the file into the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 using the </w:t>
            </w:r>
            <w:proofErr w:type="spellStart"/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fscanf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7AA2D8F4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If the end of the file has been reached, exit the loop.</w:t>
            </w:r>
          </w:p>
          <w:p w14:paraId="546A0E89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If the registration number in the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 is equal to the registration number entered by the user, set the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flag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 to 1 and read the owner's name and address from the file into the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tempstr2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tempstr3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variables using the </w:t>
            </w:r>
            <w:proofErr w:type="spellStart"/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fscanf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03BC8E64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 the owner's name and address to the user.</w:t>
            </w:r>
          </w:p>
          <w:p w14:paraId="73AF4607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If the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flag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variable is still 0, display the message "Record not found!".</w:t>
            </w:r>
          </w:p>
          <w:p w14:paraId="261E611F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Free the memory allocated for </w:t>
            </w:r>
            <w:proofErr w:type="spell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tempstr2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and </w:t>
            </w:r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tempstr3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using the </w:t>
            </w:r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free(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7680AF5C" w14:textId="77777777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Close the file using the </w:t>
            </w:r>
            <w:proofErr w:type="spellStart"/>
            <w:proofErr w:type="gramStart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fclose</w:t>
            </w:r>
            <w:proofErr w:type="spell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163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function.</w:t>
            </w:r>
          </w:p>
          <w:p w14:paraId="41D4591A" w14:textId="3B41FCB4" w:rsidR="0016353D" w:rsidRPr="0016353D" w:rsidRDefault="0016353D" w:rsidP="0016353D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End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1635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loop.</w:t>
            </w:r>
          </w:p>
          <w:p w14:paraId="57ADD2C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2F4A58BD" w14:textId="77777777" w:rsidTr="00F97340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A7CB8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9D9D1F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3EA182EF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#include&lt;string.h&gt;</w:t>
            </w:r>
          </w:p>
          <w:p w14:paraId="5528DF0B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#include&lt;stdlib.h&gt;</w:t>
            </w:r>
          </w:p>
          <w:p w14:paraId="1C018922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typedef struct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vrecords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01F6928E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reg_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15];</w:t>
            </w:r>
          </w:p>
          <w:p w14:paraId="6B6103B6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name[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50];</w:t>
            </w:r>
          </w:p>
          <w:p w14:paraId="03D84AD2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address[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100];</w:t>
            </w:r>
          </w:p>
          <w:p w14:paraId="1BBAFB7C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vrec</w:t>
            </w:r>
            <w:proofErr w:type="spellEnd"/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F4E896E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32FB2272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x,n</w:t>
            </w:r>
            <w:proofErr w:type="spellEnd"/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7652F07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vrec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temprecord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FCA018D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FILE *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records;</w:t>
            </w:r>
            <w:proofErr w:type="gramEnd"/>
          </w:p>
          <w:p w14:paraId="73AA482D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records=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fopen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Vehicle_records.txt","a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+"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69FCAE6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1){</w:t>
            </w:r>
          </w:p>
          <w:p w14:paraId="1B37D0C5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"Enter 1 to append vehicle records, 0 to access them or -1 to exit: ");</w:t>
            </w:r>
          </w:p>
          <w:p w14:paraId="4750C8AB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12F1D52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if(x==-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1){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break;}</w:t>
            </w:r>
          </w:p>
          <w:p w14:paraId="07847410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if(x==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1){</w:t>
            </w:r>
            <w:proofErr w:type="gramEnd"/>
          </w:p>
          <w:p w14:paraId="7F652FCC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"Enter number of records to add: ");</w:t>
            </w:r>
          </w:p>
          <w:p w14:paraId="67E7B455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EFE15D8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3498C7B3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if(x==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1){</w:t>
            </w:r>
            <w:proofErr w:type="gramEnd"/>
          </w:p>
          <w:p w14:paraId="6431FBC3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"Enter registration number, owners name and address(each in a new line) for record %d\n",i+1);</w:t>
            </w:r>
          </w:p>
          <w:p w14:paraId="6C944A98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while((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)!=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'\n');</w:t>
            </w:r>
          </w:p>
          <w:p w14:paraId="0FFE927F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scanf("%s%*c%[^\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n]%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*c%[^\n]",temprecord.reg_no,temprecord.name,temprecord.address);</w:t>
            </w:r>
          </w:p>
          <w:p w14:paraId="3446CD8E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fwrite(temprecord.reg_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no,strlen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(temprecord.reg_no)*sizeof(char),1,records);  </w:t>
            </w:r>
          </w:p>
          <w:p w14:paraId="1B489C00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(records,"\n"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B95768E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fwrite(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temprecord.name,strlen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(temprecord.name)*sizeof(char),1,records);</w:t>
            </w:r>
          </w:p>
          <w:p w14:paraId="3FF1F529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(records,"\n"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056FBFD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fwrite(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temprecord.address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,strlen(temprecord.address)*sizeof(char),1,records);</w:t>
            </w:r>
          </w:p>
          <w:p w14:paraId="640DE76F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(records,"\n"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47474F4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2B77023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255AABB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83B4BB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if(x==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0){</w:t>
            </w:r>
            <w:proofErr w:type="gramEnd"/>
          </w:p>
          <w:p w14:paraId="46B950E3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char *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,*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tempstr2,*tempstr3;</w:t>
            </w:r>
          </w:p>
          <w:p w14:paraId="4E60DDF8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char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reg[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15];</w:t>
            </w:r>
          </w:p>
          <w:p w14:paraId="75305433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=(char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*)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(51,sizeof(char));</w:t>
            </w:r>
          </w:p>
          <w:p w14:paraId="5A1B11F3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tempstr2=(char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*)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(51,sizeof(char));</w:t>
            </w:r>
          </w:p>
          <w:p w14:paraId="5B8C86FE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tempstr3=(char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*)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(51,sizeof(char));</w:t>
            </w:r>
          </w:p>
          <w:p w14:paraId="3923B7CF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flag=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2A4F4B81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registration number: ");</w:t>
            </w:r>
          </w:p>
          <w:p w14:paraId="3F105C65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while((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)!=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'\n');</w:t>
            </w:r>
          </w:p>
          <w:p w14:paraId="71B561EF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("%s%*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",reg</w:t>
            </w:r>
            <w:proofErr w:type="spellEnd"/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67B0675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1){</w:t>
            </w:r>
          </w:p>
          <w:p w14:paraId="48B3A16D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fscanf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(records,"%[^\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n]%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*c",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E44B428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feof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)){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break;}</w:t>
            </w:r>
          </w:p>
          <w:p w14:paraId="1CC0290B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tempstr,reg</w:t>
            </w:r>
            <w:proofErr w:type="spellEnd"/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)==0){</w:t>
            </w:r>
          </w:p>
          <w:p w14:paraId="12F33B8D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flag=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18405EAD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fscanf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(records,"%[^\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n]%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*c",tempstr2);</w:t>
            </w:r>
          </w:p>
          <w:p w14:paraId="787CCD24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"The name of the driver is: %s\n",tempstr2);</w:t>
            </w:r>
          </w:p>
          <w:p w14:paraId="66D6C40E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fscanf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(records,"%[^\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n]%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*c",tempstr3);</w:t>
            </w:r>
          </w:p>
          <w:p w14:paraId="582C2F2A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"His address is: %s\n",tempstr3);</w:t>
            </w:r>
          </w:p>
          <w:p w14:paraId="321A558B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375095EE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9949C89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545FBC7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D8CA20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if(flag==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0){</w:t>
            </w:r>
            <w:proofErr w:type="gramEnd"/>
          </w:p>
          <w:p w14:paraId="1FCEF662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"Record not found!\n");</w:t>
            </w:r>
          </w:p>
          <w:p w14:paraId="61CECF63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5F6F53C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flag=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7E2AEAB1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free(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tempstr</w:t>
            </w:r>
            <w:proofErr w:type="spellEnd"/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F7A77B8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free(tempstr2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84FAB95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free(tempstr3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3762F86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09EA97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F79848F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3DF5CC2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fclose</w:t>
            </w:r>
            <w:proofErr w:type="spellEnd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(records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AF64D3A" w14:textId="77777777" w:rsidR="00C801F5" w:rsidRPr="00C801F5" w:rsidRDefault="00C801F5" w:rsidP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34294BB6" w14:textId="2CD741DB" w:rsidR="007E47CF" w:rsidRDefault="00C80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1F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47CF" w14:paraId="404AA750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F4915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E33195" w:rsidRPr="00E331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EE48D68" wp14:editId="0111A853">
                  <wp:extent cx="5943600" cy="32219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B1969" w14:textId="1E1E6980" w:rsidR="001D4D2C" w:rsidRDefault="001D4D2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1D4D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FC222ED" wp14:editId="25C2A641">
                  <wp:extent cx="5532599" cy="2621507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599" cy="262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ADF10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3C3"/>
    <w:multiLevelType w:val="multilevel"/>
    <w:tmpl w:val="12FC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D23A8"/>
    <w:multiLevelType w:val="multilevel"/>
    <w:tmpl w:val="3DF6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262890">
    <w:abstractNumId w:val="1"/>
  </w:num>
  <w:num w:numId="2" w16cid:durableId="178881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C"/>
    <w:rsid w:val="0016353D"/>
    <w:rsid w:val="001A30BC"/>
    <w:rsid w:val="001D4D2C"/>
    <w:rsid w:val="00234AEC"/>
    <w:rsid w:val="00242607"/>
    <w:rsid w:val="006223CC"/>
    <w:rsid w:val="007E47CF"/>
    <w:rsid w:val="009508C7"/>
    <w:rsid w:val="009933A8"/>
    <w:rsid w:val="00BC1D3E"/>
    <w:rsid w:val="00C801F5"/>
    <w:rsid w:val="00E33195"/>
    <w:rsid w:val="00F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34DB"/>
  <w15:chartTrackingRefBased/>
  <w15:docId w15:val="{20C1310F-618D-477F-BC9E-544CEA8C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C%20programs\assignments\psip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 template</Template>
  <TotalTime>84</TotalTime>
  <Pages>8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8</cp:revision>
  <dcterms:created xsi:type="dcterms:W3CDTF">2023-02-23T17:04:00Z</dcterms:created>
  <dcterms:modified xsi:type="dcterms:W3CDTF">2023-02-23T18:28:00Z</dcterms:modified>
  <dc:language>en-IN</dc:language>
</cp:coreProperties>
</file>