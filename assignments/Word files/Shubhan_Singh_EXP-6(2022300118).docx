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2C57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49BE411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BEC021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DD6024" w14:textId="1FA5C875" w:rsidR="007E47CF" w:rsidRPr="00BF0A33" w:rsidRDefault="00BF0A3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Shubhan Singh</w:t>
            </w:r>
          </w:p>
        </w:tc>
      </w:tr>
      <w:tr w:rsidR="007E47CF" w14:paraId="6D1C471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D3CB13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2268D3" w14:textId="4A3E15AB" w:rsidR="007E47CF" w:rsidRPr="00BF0A33" w:rsidRDefault="00BF0A3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2022300118</w:t>
            </w:r>
          </w:p>
        </w:tc>
      </w:tr>
      <w:tr w:rsidR="007E47CF" w14:paraId="3C383FB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DFE810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D69C55" w14:textId="4AD21BA2" w:rsidR="007E47CF" w:rsidRPr="00BF0A33" w:rsidRDefault="00BF0A3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A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54F163B0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73" w:type="dxa"/>
        <w:tblInd w:w="-8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186"/>
      </w:tblGrid>
      <w:tr w:rsidR="007E47CF" w14:paraId="56F92828" w14:textId="77777777" w:rsidTr="00372200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8A3BB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91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21C116" w14:textId="62842A20" w:rsidR="007E47CF" w:rsidRPr="00CA17A7" w:rsidRDefault="00BF0A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17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demonstrate the use of </w:t>
            </w:r>
            <w:r w:rsidR="00CA17A7" w:rsidRPr="00CA17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two-dimensional</w:t>
            </w:r>
            <w:r w:rsidRPr="00CA17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arrays to solve a given problem.</w:t>
            </w:r>
          </w:p>
        </w:tc>
      </w:tr>
      <w:tr w:rsidR="007E47CF" w14:paraId="51E10609" w14:textId="77777777" w:rsidTr="00372200">
        <w:trPr>
          <w:trHeight w:val="480"/>
        </w:trPr>
        <w:tc>
          <w:tcPr>
            <w:tcW w:w="110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F866518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42C43581" w14:textId="77777777" w:rsidTr="00372200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B1699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91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2C123A" w14:textId="5A675DEA" w:rsidR="007E47CF" w:rsidRPr="00BF0A33" w:rsidRDefault="00BF0A33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F0A3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 a program to perform Matrix Addition, Subtraction, Multiplication, Transpose of Matrix and Norm of Matrix. Dimensions of matrices will be decided by the user.</w:t>
            </w:r>
          </w:p>
        </w:tc>
      </w:tr>
      <w:tr w:rsidR="007E47CF" w14:paraId="35AEC026" w14:textId="77777777" w:rsidTr="00372200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45683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91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DC3F6F" w14:textId="25476E11" w:rsidR="00560DD4" w:rsidRDefault="00560D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the</w:t>
            </w:r>
            <w:r w:rsidRPr="00560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560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</w:t>
            </w:r>
            <w:r w:rsid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function:</w:t>
            </w:r>
          </w:p>
          <w:p w14:paraId="26CBF7F2" w14:textId="2D72A2CC" w:rsidR="007E47CF" w:rsidRDefault="00DF0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3B39A9A7" w14:textId="77777777" w:rsidR="00DF0E2A" w:rsidRDefault="00DF0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C534B1">
              <w:rPr>
                <w:rFonts w:ascii="Times New Roman" w:eastAsia="Times New Roman" w:hAnsi="Times New Roman" w:cs="Times New Roman"/>
                <w:sz w:val="24"/>
                <w:szCs w:val="24"/>
              </w:rPr>
              <w:t>Read the dimensions of two matrices from user input.</w:t>
            </w:r>
          </w:p>
          <w:p w14:paraId="67A1B8E6" w14:textId="77777777" w:rsidR="00C534B1" w:rsidRDefault="00C53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Declare two matrices with sizes </w:t>
            </w:r>
            <w:r w:rsidR="00921334">
              <w:rPr>
                <w:rFonts w:ascii="Times New Roman" w:eastAsia="Times New Roman" w:hAnsi="Times New Roman" w:cs="Times New Roman"/>
                <w:sz w:val="24"/>
                <w:szCs w:val="24"/>
              </w:rPr>
              <w:t>as specified from input.</w:t>
            </w:r>
          </w:p>
          <w:p w14:paraId="44172FA5" w14:textId="77777777" w:rsidR="00921334" w:rsidRDefault="00632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Populate both the matrices with elements read from user input.</w:t>
            </w:r>
          </w:p>
          <w:p w14:paraId="332D0D0A" w14:textId="7EDC746B" w:rsidR="0063275C" w:rsidRDefault="008372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 w:rsidR="005357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dimensions of both the matrices are same, execute </w:t>
            </w:r>
            <w:proofErr w:type="spellStart"/>
            <w:r w:rsidR="004E2572">
              <w:rPr>
                <w:rFonts w:ascii="Times New Roman" w:eastAsia="Times New Roman" w:hAnsi="Times New Roman" w:cs="Times New Roman"/>
                <w:sz w:val="24"/>
                <w:szCs w:val="24"/>
              </w:rPr>
              <w:t>print_sum_matrix</w:t>
            </w:r>
            <w:proofErr w:type="spellEnd"/>
            <w:r w:rsidR="004E2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  <w:r w:rsidR="00E73B45">
              <w:rPr>
                <w:rFonts w:ascii="Times New Roman" w:eastAsia="Times New Roman" w:hAnsi="Times New Roman" w:cs="Times New Roman"/>
                <w:sz w:val="24"/>
                <w:szCs w:val="24"/>
              </w:rPr>
              <w:t>, passing both matrices and their dimensions into the function.</w:t>
            </w:r>
          </w:p>
          <w:p w14:paraId="5D0E8F67" w14:textId="77777777" w:rsidR="004E2572" w:rsidRDefault="004E25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else print </w:t>
            </w:r>
            <w:r w:rsidR="003B40D3">
              <w:rPr>
                <w:rFonts w:ascii="Times New Roman" w:eastAsia="Times New Roman" w:hAnsi="Times New Roman" w:cs="Times New Roman"/>
                <w:sz w:val="24"/>
                <w:szCs w:val="24"/>
              </w:rPr>
              <w:t>that the sum of these matrices doesn’t exist.</w:t>
            </w:r>
          </w:p>
          <w:p w14:paraId="1E1356E9" w14:textId="22F514D8" w:rsidR="003B40D3" w:rsidRDefault="003B40D3" w:rsidP="003B4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7: if the dimensions of both the matrices are same, execute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print_</w:t>
            </w:r>
            <w:r w:rsidR="003C6A42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</w:t>
            </w:r>
            <w:r w:rsidR="00E73B45">
              <w:rPr>
                <w:rFonts w:ascii="Times New Roman" w:eastAsia="Times New Roman" w:hAnsi="Times New Roman" w:cs="Times New Roman"/>
                <w:sz w:val="24"/>
                <w:szCs w:val="24"/>
              </w:rPr>
              <w:t>, passing both matrices and their dimensions into the function.</w:t>
            </w:r>
          </w:p>
          <w:p w14:paraId="66F9EAF4" w14:textId="6ECC8FAE" w:rsidR="003B40D3" w:rsidRDefault="003B40D3" w:rsidP="003B4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else print that the </w:t>
            </w:r>
            <w:r w:rsidR="003C6A42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these matrices doesn’t exist.</w:t>
            </w:r>
          </w:p>
          <w:p w14:paraId="38B10B49" w14:textId="7058C364" w:rsidR="006367CD" w:rsidRDefault="006367CD" w:rsidP="003B4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</w:t>
            </w:r>
            <w:r w:rsidR="004A7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00D85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horizontal dimension of </w:t>
            </w:r>
            <w:r w:rsidR="0091704D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D85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</w:t>
            </w:r>
            <w:r w:rsidR="0091704D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D85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equal to the vertical </w:t>
            </w:r>
            <w:r w:rsidR="00CD4E65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</w:t>
            </w:r>
            <w:r w:rsidR="00D85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other matrix</w:t>
            </w:r>
            <w:r w:rsidR="00CD4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execute </w:t>
            </w:r>
            <w:proofErr w:type="spellStart"/>
            <w:r w:rsidR="00CD4E65">
              <w:rPr>
                <w:rFonts w:ascii="Times New Roman" w:eastAsia="Times New Roman" w:hAnsi="Times New Roman" w:cs="Times New Roman"/>
                <w:sz w:val="24"/>
                <w:szCs w:val="24"/>
              </w:rPr>
              <w:t>print_prod_matrix</w:t>
            </w:r>
            <w:proofErr w:type="spellEnd"/>
            <w:r w:rsidR="007D6568">
              <w:rPr>
                <w:rFonts w:ascii="Times New Roman" w:eastAsia="Times New Roman" w:hAnsi="Times New Roman" w:cs="Times New Roman"/>
                <w:sz w:val="24"/>
                <w:szCs w:val="24"/>
              </w:rPr>
              <w:t>, passing both matrices and their dimensions into the function.</w:t>
            </w:r>
          </w:p>
          <w:p w14:paraId="66115BE7" w14:textId="2ADF5B4B" w:rsidR="001D7FCD" w:rsidRDefault="001D7FCD" w:rsidP="003B4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10: else print that product of these matrices doesn’t exist.</w:t>
            </w:r>
          </w:p>
          <w:p w14:paraId="4C99BAF4" w14:textId="0FD04C95" w:rsidR="003B40D3" w:rsidRDefault="00E02F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02FA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11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FD1FE8"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="00FD1FE8"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xecute the </w:t>
            </w:r>
            <w:proofErr w:type="spellStart"/>
            <w:r w:rsidR="00FD1FE8"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</w:t>
            </w:r>
            <w:r w:rsidR="00FD1FE8"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transpose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</w:t>
            </w:r>
            <w:r w:rsidR="00FD1FE8"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matrix</w:t>
            </w:r>
            <w:proofErr w:type="spellEnd"/>
            <w:r w:rsidR="00FD1FE8"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 for both the matrices</w:t>
            </w:r>
            <w:r w:rsidR="007D65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respectively</w:t>
            </w:r>
            <w:r w:rsidR="002F6BB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passing the matrices and their dimensions into the function.</w:t>
            </w:r>
          </w:p>
          <w:p w14:paraId="74EF31B1" w14:textId="4EA3EF26" w:rsidR="00FD1FE8" w:rsidRDefault="00FD1F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12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9551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 the norm of both the matrices using</w:t>
            </w:r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the </w:t>
            </w:r>
            <w:proofErr w:type="spellStart"/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</w:t>
            </w:r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rm_</w:t>
            </w:r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matrix</w:t>
            </w:r>
            <w:proofErr w:type="spellEnd"/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 for both the matrices</w:t>
            </w:r>
            <w:r w:rsidR="002F6BB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C92F76" w:rsidRPr="00C92F7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respectively, passing the matrices and their dimensions into the function.</w:t>
            </w:r>
          </w:p>
          <w:p w14:paraId="60FD186C" w14:textId="77777777" w:rsidR="00FD1FE8" w:rsidRDefault="00FD1F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D1FE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13:</w:t>
            </w:r>
            <w:r w:rsidR="00896090" w:rsidRP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9609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2DC0A34F" w14:textId="77777777" w:rsidR="00560DD4" w:rsidRDefault="00560D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098D3" w14:textId="77777777" w:rsidR="00560DD4" w:rsidRDefault="00560D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the </w:t>
            </w:r>
            <w:proofErr w:type="spellStart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print_sum_</w:t>
            </w:r>
            <w:proofErr w:type="gramStart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matrix</w:t>
            </w:r>
            <w:proofErr w:type="spellEnd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r w:rsidR="00F9371D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6B6AAA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r w:rsidR="00F9371D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6B6AAA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 matrix1[</w:t>
            </w:r>
            <w:r w:rsidR="00F9371D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6B6AAA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][</w:t>
            </w:r>
            <w:r w:rsidR="00F9371D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="006B6AAA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F9371D"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int a, int b, int matrix2[a][b])</w:t>
            </w:r>
            <w:r w:rsidR="00BF18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function:</w:t>
            </w:r>
          </w:p>
          <w:p w14:paraId="29D67A59" w14:textId="191A7801" w:rsidR="00BF183C" w:rsidRDefault="002F3C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</w:t>
            </w:r>
            <w:r w:rsidR="00BB0A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Declare a 2-d array </w:t>
            </w:r>
            <w:proofErr w:type="spellStart"/>
            <w:r w:rsidR="00BB0A20">
              <w:rPr>
                <w:rFonts w:ascii="Times New Roman" w:eastAsia="Times New Roman" w:hAnsi="Times New Roman" w:cs="Times New Roman"/>
                <w:sz w:val="24"/>
                <w:szCs w:val="24"/>
              </w:rPr>
              <w:t>summatrix</w:t>
            </w:r>
            <w:proofErr w:type="spellEnd"/>
            <w:r w:rsidR="00BB0A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same </w:t>
            </w:r>
            <w:r w:rsidR="000166F3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 as the passed arrays.</w:t>
            </w:r>
          </w:p>
          <w:p w14:paraId="6C6179CA" w14:textId="38D81022" w:rsidR="000166F3" w:rsidRDefault="000166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proofErr w:type="spellStart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variable </w:t>
            </w:r>
            <w:proofErr w:type="spellStart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3F283E6F" w14:textId="77777777" w:rsidR="00246317" w:rsidRDefault="002463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</w:t>
            </w:r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variable j to </w:t>
            </w:r>
            <w:proofErr w:type="gramStart"/>
            <w:r w:rsidR="00EB4B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391275C1" w14:textId="3E26BFF0" w:rsidR="00EB4B00" w:rsidRDefault="00EB4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</w:t>
            </w:r>
            <w:r w:rsidR="008535F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element </w:t>
            </w:r>
            <w:proofErr w:type="spellStart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summmatrix</w:t>
            </w:r>
            <w:proofErr w:type="spellEnd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][j] to matrix1[</w:t>
            </w:r>
            <w:proofErr w:type="spellStart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gramStart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j]+</w:t>
            </w:r>
            <w:proofErr w:type="gramEnd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matrix2[</w:t>
            </w:r>
            <w:proofErr w:type="spellStart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45954">
              <w:rPr>
                <w:rFonts w:ascii="Times New Roman" w:eastAsia="Times New Roman" w:hAnsi="Times New Roman" w:cs="Times New Roman"/>
                <w:sz w:val="24"/>
                <w:szCs w:val="24"/>
              </w:rPr>
              <w:t>][j]</w:t>
            </w:r>
          </w:p>
          <w:p w14:paraId="1D9B23EF" w14:textId="205363D8" w:rsidR="00345954" w:rsidRDefault="00345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8535F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1071E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j.</w:t>
            </w:r>
          </w:p>
          <w:p w14:paraId="399FEAAD" w14:textId="77777777" w:rsidR="0071071E" w:rsidRDefault="00710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8535F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535F1">
              <w:rPr>
                <w:rFonts w:ascii="Times New Roman" w:eastAsia="Times New Roman" w:hAnsi="Times New Roman" w:cs="Times New Roman"/>
                <w:sz w:val="24"/>
                <w:szCs w:val="24"/>
              </w:rPr>
              <w:t>if j&lt;x, return to step 4.</w:t>
            </w:r>
          </w:p>
          <w:p w14:paraId="3C2DA6EB" w14:textId="32C0E478" w:rsidR="008535F1" w:rsidRDefault="008535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7: </w:t>
            </w:r>
            <w:r w:rsidR="00527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increment </w:t>
            </w:r>
            <w:proofErr w:type="spellStart"/>
            <w:r w:rsidR="005272D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272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5B91FD" w14:textId="77777777" w:rsidR="005272D0" w:rsidRDefault="00527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&lt;y, return to step </w:t>
            </w:r>
            <w:r w:rsidR="00D8756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14:paraId="0FCCE194" w14:textId="77777777" w:rsidR="00D87566" w:rsidRDefault="00D875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Print the 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print_matrix</w:t>
            </w:r>
            <w:proofErr w:type="spellEnd"/>
            <w:r w:rsidR="00666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by passing </w:t>
            </w:r>
            <w:proofErr w:type="spellStart"/>
            <w:r w:rsidR="00666363">
              <w:rPr>
                <w:rFonts w:ascii="Times New Roman" w:eastAsia="Times New Roman" w:hAnsi="Times New Roman" w:cs="Times New Roman"/>
                <w:sz w:val="24"/>
                <w:szCs w:val="24"/>
              </w:rPr>
              <w:t>summatrix</w:t>
            </w:r>
            <w:proofErr w:type="spellEnd"/>
            <w:r w:rsidR="00666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dimensions into the function.</w:t>
            </w:r>
          </w:p>
          <w:p w14:paraId="30EA369D" w14:textId="77777777" w:rsidR="00C92F76" w:rsidRDefault="00C92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238EF9" w14:textId="466F8541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the </w:t>
            </w:r>
            <w:proofErr w:type="spellStart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gramStart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matrix</w:t>
            </w:r>
            <w:proofErr w:type="spellEnd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 y, int x, int matrix1[y][x], int a, int b, int matrix2[a][b])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function:</w:t>
            </w:r>
          </w:p>
          <w:p w14:paraId="6E3097E8" w14:textId="63692844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Declare a 2-d 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same dimensions as the passed arrays.</w:t>
            </w:r>
          </w:p>
          <w:p w14:paraId="59409AFD" w14:textId="676DA0A6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a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1E86B18E" w14:textId="162548A6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initialize a variable j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30565FAA" w14:textId="7245A756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set the element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][j] to matrix1[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][j]-matrix2[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][j]</w:t>
            </w:r>
          </w:p>
          <w:p w14:paraId="7CA0D6BE" w14:textId="77777777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increment j.</w:t>
            </w:r>
          </w:p>
          <w:p w14:paraId="415B3CFF" w14:textId="77777777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j&lt;x, return to step 4.</w:t>
            </w:r>
          </w:p>
          <w:p w14:paraId="643FD3C8" w14:textId="77777777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7: increment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AC94FE" w14:textId="77777777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&lt;y, return to step 3.</w:t>
            </w:r>
          </w:p>
          <w:p w14:paraId="1ADCBF59" w14:textId="0CF0AD62" w:rsidR="00D125A3" w:rsidRDefault="00D125A3" w:rsidP="00D125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Print the 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print_matrix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by passing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dimensions into the function.</w:t>
            </w:r>
          </w:p>
          <w:p w14:paraId="199D6569" w14:textId="77777777" w:rsidR="00C92F76" w:rsidRDefault="00C92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DF3F2" w14:textId="77777777" w:rsidR="00D569D9" w:rsidRDefault="002E75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the </w:t>
            </w:r>
            <w:proofErr w:type="spellStart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</w:t>
            </w:r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gramStart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matrix</w:t>
            </w:r>
            <w:proofErr w:type="spellEnd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BF1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 y, int x, int matrix1[y][x], int a, int b, int matrix2[a][b])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function: </w:t>
            </w:r>
          </w:p>
          <w:p w14:paraId="5DA59514" w14:textId="0A01E786" w:rsidR="002E75D0" w:rsidRDefault="007B54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Declare a 2-d 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dimensions y</w:t>
            </w:r>
            <w:r w:rsidR="00991552">
              <w:rPr>
                <w:rFonts w:ascii="Times New Roman" w:eastAsia="Times New Roman" w:hAnsi="Times New Roman" w:cs="Times New Roman"/>
                <w:sz w:val="24"/>
                <w:szCs w:val="24"/>
              </w:rPr>
              <w:t>(vertical)</w:t>
            </w:r>
            <w:r w:rsidR="008D6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155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8D6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1552">
              <w:rPr>
                <w:rFonts w:ascii="Times New Roman" w:eastAsia="Times New Roman" w:hAnsi="Times New Roman" w:cs="Times New Roman"/>
                <w:sz w:val="24"/>
                <w:szCs w:val="24"/>
              </w:rPr>
              <w:t>b(horizontal).</w:t>
            </w:r>
          </w:p>
          <w:p w14:paraId="4778FCC9" w14:textId="77777777" w:rsidR="00991552" w:rsidRDefault="0099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8D6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all elements of </w:t>
            </w:r>
            <w:proofErr w:type="spellStart"/>
            <w:r w:rsidR="008D6AC0">
              <w:rPr>
                <w:rFonts w:ascii="Times New Roman" w:eastAsia="Times New Roman" w:hAnsi="Times New Roman" w:cs="Times New Roman"/>
                <w:sz w:val="24"/>
                <w:szCs w:val="24"/>
              </w:rPr>
              <w:t>prodmatrix</w:t>
            </w:r>
            <w:proofErr w:type="spellEnd"/>
            <w:r w:rsidR="008D6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0.</w:t>
            </w:r>
          </w:p>
          <w:p w14:paraId="385C6501" w14:textId="77777777" w:rsidR="001E390C" w:rsidRDefault="001E3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</w:t>
            </w:r>
            <w:r w:rsidR="009A3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initialize </w:t>
            </w:r>
            <w:proofErr w:type="spellStart"/>
            <w:r w:rsidR="009A36A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9A36A5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14:paraId="2B6F8208" w14:textId="77777777" w:rsidR="009A36A5" w:rsidRDefault="009A36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DB39B9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j=0</w:t>
            </w:r>
          </w:p>
          <w:p w14:paraId="68578236" w14:textId="77777777" w:rsidR="00DB39B9" w:rsidRDefault="00DB39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initialize p=0</w:t>
            </w:r>
          </w:p>
          <w:p w14:paraId="28BB6E53" w14:textId="28CE89C7" w:rsidR="005721BB" w:rsidRDefault="005721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set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][j]</w:t>
            </w:r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prodmatrix</w:t>
            </w:r>
            <w:proofErr w:type="spellEnd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gramStart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j]+</w:t>
            </w:r>
            <w:proofErr w:type="gramEnd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matrix1[</w:t>
            </w:r>
            <w:proofErr w:type="spellStart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9F6D02">
              <w:rPr>
                <w:rFonts w:ascii="Times New Roman" w:eastAsia="Times New Roman" w:hAnsi="Times New Roman" w:cs="Times New Roman"/>
                <w:sz w:val="24"/>
                <w:szCs w:val="24"/>
              </w:rPr>
              <w:t>][p]*matrix2[p][j]</w:t>
            </w:r>
          </w:p>
          <w:p w14:paraId="0F02C273" w14:textId="77777777" w:rsidR="009F6D02" w:rsidRDefault="00D10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increment p</w:t>
            </w:r>
          </w:p>
          <w:p w14:paraId="7E8E4AC7" w14:textId="77777777" w:rsidR="00D10A1F" w:rsidRDefault="00D10A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if p&lt;x, return to </w:t>
            </w:r>
            <w:r w:rsidR="00197B47">
              <w:rPr>
                <w:rFonts w:ascii="Times New Roman" w:eastAsia="Times New Roman" w:hAnsi="Times New Roman" w:cs="Times New Roman"/>
                <w:sz w:val="24"/>
                <w:szCs w:val="24"/>
              </w:rPr>
              <w:t>step 6</w:t>
            </w:r>
          </w:p>
          <w:p w14:paraId="234436F4" w14:textId="77777777" w:rsidR="00197B47" w:rsidRDefault="00197B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9: if j&lt;b, return to step 5</w:t>
            </w:r>
          </w:p>
          <w:p w14:paraId="01BB330A" w14:textId="77777777" w:rsidR="00197B47" w:rsidRDefault="00197B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10: if </w:t>
            </w:r>
            <w:proofErr w:type="spellStart"/>
            <w:r w:rsidR="0094072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940728">
              <w:rPr>
                <w:rFonts w:ascii="Times New Roman" w:eastAsia="Times New Roman" w:hAnsi="Times New Roman" w:cs="Times New Roman"/>
                <w:sz w:val="24"/>
                <w:szCs w:val="24"/>
              </w:rPr>
              <w:t>&lt;y, return to step 4</w:t>
            </w:r>
          </w:p>
          <w:p w14:paraId="13B02073" w14:textId="5E419D94" w:rsidR="00940728" w:rsidRDefault="00940728" w:rsidP="00940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11: print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print_matrix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by passing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dimensions into the function.</w:t>
            </w:r>
          </w:p>
          <w:p w14:paraId="4179E348" w14:textId="77777777" w:rsidR="00940728" w:rsidRDefault="00940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6ECE9" w14:textId="100C105B" w:rsidR="00940728" w:rsidRDefault="0094072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for the function </w:t>
            </w:r>
            <w:proofErr w:type="spellStart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print_transpose_</w:t>
            </w:r>
            <w:proofErr w:type="gramStart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matrix</w:t>
            </w:r>
            <w:proofErr w:type="spellEnd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int </w:t>
            </w:r>
            <w:proofErr w:type="spellStart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val="en-IN" w:eastAsia="en-IN" w:bidi="ar-SA"/>
              </w:rPr>
              <w:t>y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,int</w:t>
            </w:r>
            <w:proofErr w:type="spellEnd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val="en-IN" w:eastAsia="en-IN" w:bidi="ar-SA"/>
              </w:rPr>
              <w:t>x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,int</w:t>
            </w:r>
            <w:proofErr w:type="spellEnd"/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val="en-IN" w:eastAsia="en-IN" w:bidi="ar-SA"/>
              </w:rPr>
              <w:t>matrix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[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val="en-IN" w:eastAsia="en-IN" w:bidi="ar-SA"/>
              </w:rPr>
              <w:t>y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][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4"/>
                <w:szCs w:val="24"/>
                <w:lang w:val="en-IN" w:eastAsia="en-IN" w:bidi="ar-SA"/>
              </w:rPr>
              <w:t>x</w:t>
            </w:r>
            <w:r w:rsidR="006B0455" w:rsidRPr="006B045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])</w:t>
            </w:r>
            <w:r w:rsidR="004A5F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="004A5F6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:</w:t>
            </w:r>
          </w:p>
          <w:p w14:paraId="2E5FB24C" w14:textId="6F2F213A" w:rsidR="004A5F64" w:rsidRDefault="00C97B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declare a matrix transpose with </w:t>
            </w:r>
            <w:r w:rsidR="00E14484">
              <w:rPr>
                <w:rFonts w:ascii="Times New Roman" w:eastAsia="Times New Roman" w:hAnsi="Times New Roman" w:cs="Times New Roman"/>
                <w:sz w:val="24"/>
                <w:szCs w:val="24"/>
              </w:rPr>
              <w:t>the vertical dimension equal to the horizontal dimension of the passed matrix and the horizontal dimension equal to vertical dimension of passed matrix.</w:t>
            </w:r>
          </w:p>
          <w:p w14:paraId="5CF92F14" w14:textId="77777777" w:rsidR="0035026A" w:rsidRDefault="0035026A" w:rsidP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Step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5E8FEB34" w14:textId="77777777" w:rsidR="0035026A" w:rsidRDefault="0035026A" w:rsidP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variable j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523F1B08" w14:textId="30722CA7" w:rsidR="0035026A" w:rsidRDefault="0035026A" w:rsidP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set the element transpose</w:t>
            </w:r>
            <w:r w:rsidR="00A1773B">
              <w:rPr>
                <w:rFonts w:ascii="Times New Roman" w:eastAsia="Times New Roman" w:hAnsi="Times New Roman" w:cs="Times New Roman"/>
                <w:sz w:val="24"/>
                <w:szCs w:val="24"/>
              </w:rPr>
              <w:t>[j][</w:t>
            </w:r>
            <w:proofErr w:type="spellStart"/>
            <w:proofErr w:type="gramStart"/>
            <w:r w:rsidR="00A1773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A1773B">
              <w:rPr>
                <w:rFonts w:ascii="Times New Roman" w:eastAsia="Times New Roman" w:hAnsi="Times New Roman" w:cs="Times New Roman"/>
                <w:sz w:val="24"/>
                <w:szCs w:val="24"/>
              </w:rPr>
              <w:t>]=</w:t>
            </w:r>
            <w:proofErr w:type="gramEnd"/>
            <w:r w:rsidR="00A1773B">
              <w:rPr>
                <w:rFonts w:ascii="Times New Roman" w:eastAsia="Times New Roman" w:hAnsi="Times New Roman" w:cs="Times New Roman"/>
                <w:sz w:val="24"/>
                <w:szCs w:val="24"/>
              </w:rPr>
              <w:t>matrix[</w:t>
            </w:r>
            <w:proofErr w:type="spellStart"/>
            <w:r w:rsidR="00A1773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A1773B">
              <w:rPr>
                <w:rFonts w:ascii="Times New Roman" w:eastAsia="Times New Roman" w:hAnsi="Times New Roman" w:cs="Times New Roman"/>
                <w:sz w:val="24"/>
                <w:szCs w:val="24"/>
              </w:rPr>
              <w:t>][j]</w:t>
            </w:r>
          </w:p>
          <w:p w14:paraId="59FCE662" w14:textId="77777777" w:rsidR="0035026A" w:rsidRDefault="0035026A" w:rsidP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increment j.</w:t>
            </w:r>
          </w:p>
          <w:p w14:paraId="561F2DB1" w14:textId="77777777" w:rsidR="0035026A" w:rsidRDefault="0035026A" w:rsidP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j&lt;x, return to step 4.</w:t>
            </w:r>
          </w:p>
          <w:p w14:paraId="0528D551" w14:textId="77777777" w:rsidR="0035026A" w:rsidRDefault="0035026A" w:rsidP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7: increment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18DB6A" w14:textId="77777777" w:rsidR="008B5574" w:rsidRDefault="0035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&lt;y, return to step 3.</w:t>
            </w:r>
          </w:p>
          <w:p w14:paraId="688035D1" w14:textId="77777777" w:rsidR="00A1773B" w:rsidRDefault="00F509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print transpose using the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print_matrix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by passing transpose and its dimensions into the function.</w:t>
            </w:r>
          </w:p>
          <w:p w14:paraId="4AA9C71D" w14:textId="373DB89A" w:rsidR="00F50994" w:rsidRDefault="00F509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8B867" w14:textId="7FC70412" w:rsidR="009275D4" w:rsidRDefault="009275D4" w:rsidP="009275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275D4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the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print_norm_matrix</w:t>
            </w:r>
            <w:proofErr w:type="spellEnd"/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(int </w:t>
            </w:r>
            <w:proofErr w:type="spellStart"/>
            <w:r w:rsidRPr="009275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y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,int</w:t>
            </w:r>
            <w:proofErr w:type="spellEnd"/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x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, int 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matrix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[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y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][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x</w:t>
            </w:r>
            <w:r w:rsidRPr="00927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])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function:</w:t>
            </w:r>
          </w:p>
          <w:p w14:paraId="1B4F6400" w14:textId="6D85A9EA" w:rsidR="00F50994" w:rsidRDefault="00927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</w:t>
            </w:r>
            <w:r w:rsidR="006F0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two variables norm and </w:t>
            </w:r>
            <w:proofErr w:type="spellStart"/>
            <w:r w:rsidR="006F082F">
              <w:rPr>
                <w:rFonts w:ascii="Times New Roman" w:eastAsia="Times New Roman" w:hAnsi="Times New Roman" w:cs="Times New Roman"/>
                <w:sz w:val="24"/>
                <w:szCs w:val="24"/>
              </w:rPr>
              <w:t>maxnorm</w:t>
            </w:r>
            <w:proofErr w:type="spellEnd"/>
            <w:r w:rsidR="006F0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0.</w:t>
            </w:r>
          </w:p>
          <w:p w14:paraId="771006D4" w14:textId="77777777" w:rsidR="006F082F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3CE2F085" w14:textId="77777777" w:rsidR="006F082F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variable j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693201BE" w14:textId="47E1D70E" w:rsidR="006F082F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8637A7">
              <w:rPr>
                <w:rFonts w:ascii="Times New Roman" w:eastAsia="Times New Roman" w:hAnsi="Times New Roman" w:cs="Times New Roman"/>
                <w:sz w:val="24"/>
                <w:szCs w:val="24"/>
              </w:rPr>
              <w:t>norm=</w:t>
            </w:r>
            <w:proofErr w:type="spellStart"/>
            <w:r w:rsidR="008637A7">
              <w:rPr>
                <w:rFonts w:ascii="Times New Roman" w:eastAsia="Times New Roman" w:hAnsi="Times New Roman" w:cs="Times New Roman"/>
                <w:sz w:val="24"/>
                <w:szCs w:val="24"/>
              </w:rPr>
              <w:t>norm+matrix</w:t>
            </w:r>
            <w:proofErr w:type="spellEnd"/>
            <w:r w:rsidR="008637A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785604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8637A7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="0078560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637A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3E79D7A6" w14:textId="6C92B63E" w:rsidR="006F082F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increment </w:t>
            </w:r>
            <w:r w:rsidR="0012149C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77316" w14:textId="453E08C5" w:rsidR="001B4D97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j&lt;</w:t>
            </w:r>
            <w:r w:rsidR="00F203B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return to step 4.</w:t>
            </w:r>
          </w:p>
          <w:p w14:paraId="70527A3C" w14:textId="5B384900" w:rsidR="0022041D" w:rsidRDefault="0022041D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</w:t>
            </w:r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=0, </w:t>
            </w:r>
            <w:proofErr w:type="gramStart"/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first iteration, set </w:t>
            </w:r>
            <w:proofErr w:type="spellStart"/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>maxnorm</w:t>
            </w:r>
            <w:proofErr w:type="spellEnd"/>
            <w:r w:rsidR="007D3249">
              <w:rPr>
                <w:rFonts w:ascii="Times New Roman" w:eastAsia="Times New Roman" w:hAnsi="Times New Roman" w:cs="Times New Roman"/>
                <w:sz w:val="24"/>
                <w:szCs w:val="24"/>
              </w:rPr>
              <w:t>=norm</w:t>
            </w:r>
            <w:r w:rsidR="00102ED5">
              <w:rPr>
                <w:rFonts w:ascii="Times New Roman" w:eastAsia="Times New Roman" w:hAnsi="Times New Roman" w:cs="Times New Roman"/>
                <w:sz w:val="24"/>
                <w:szCs w:val="24"/>
              </w:rPr>
              <w:t>, in subsequent iterations, if norm&gt;</w:t>
            </w:r>
            <w:proofErr w:type="spellStart"/>
            <w:r w:rsidR="00102ED5">
              <w:rPr>
                <w:rFonts w:ascii="Times New Roman" w:eastAsia="Times New Roman" w:hAnsi="Times New Roman" w:cs="Times New Roman"/>
                <w:sz w:val="24"/>
                <w:szCs w:val="24"/>
              </w:rPr>
              <w:t>maxnorm</w:t>
            </w:r>
            <w:proofErr w:type="spellEnd"/>
            <w:r w:rsidR="00102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set </w:t>
            </w:r>
            <w:proofErr w:type="spellStart"/>
            <w:r w:rsidR="00102ED5">
              <w:rPr>
                <w:rFonts w:ascii="Times New Roman" w:eastAsia="Times New Roman" w:hAnsi="Times New Roman" w:cs="Times New Roman"/>
                <w:sz w:val="24"/>
                <w:szCs w:val="24"/>
              </w:rPr>
              <w:t>maxnorm</w:t>
            </w:r>
            <w:proofErr w:type="spellEnd"/>
            <w:r w:rsidR="00102ED5">
              <w:rPr>
                <w:rFonts w:ascii="Times New Roman" w:eastAsia="Times New Roman" w:hAnsi="Times New Roman" w:cs="Times New Roman"/>
                <w:sz w:val="24"/>
                <w:szCs w:val="24"/>
              </w:rPr>
              <w:t>=norm.</w:t>
            </w:r>
          </w:p>
          <w:p w14:paraId="7D266E55" w14:textId="7C8BFA6C" w:rsidR="006F082F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506E5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increment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63AE96" w14:textId="53665D7C" w:rsidR="006F082F" w:rsidRDefault="006F082F" w:rsidP="006F0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506E5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F203B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return to step 3.</w:t>
            </w:r>
          </w:p>
          <w:p w14:paraId="3E94C30E" w14:textId="77777777" w:rsidR="00032618" w:rsidRDefault="0012149C" w:rsidP="000326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10: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maxnorm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996E6E" w14:textId="77777777" w:rsidR="00032618" w:rsidRDefault="00032618" w:rsidP="0003261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CC2086" w14:textId="0E6657B4" w:rsidR="00115562" w:rsidRPr="00032618" w:rsidRDefault="00032618" w:rsidP="0003261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32618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the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void </w:t>
            </w:r>
            <w:proofErr w:type="spellStart"/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print_</w:t>
            </w:r>
            <w:proofErr w:type="gramStart"/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matrix</w:t>
            </w:r>
            <w:proofErr w:type="spellEnd"/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0326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y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,int</w:t>
            </w:r>
            <w:proofErr w:type="spellEnd"/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326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x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,int</w:t>
            </w:r>
            <w:proofErr w:type="spellEnd"/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matrix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[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y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][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x</w:t>
            </w:r>
            <w:r w:rsidRPr="0003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])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function:</w:t>
            </w:r>
            <w:r w:rsidR="00AF46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(I have ignored the </w:t>
            </w:r>
            <w:r w:rsidR="0011556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steps</w:t>
            </w:r>
            <w:r w:rsidR="00AF46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formatting </w:t>
            </w:r>
            <w:r w:rsidR="0011556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output here)</w:t>
            </w:r>
          </w:p>
          <w:p w14:paraId="34CA8964" w14:textId="7BE1D3C1" w:rsidR="000E47EF" w:rsidRDefault="000E47EF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initialize a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590597B8" w14:textId="1B51E91C" w:rsidR="000E47EF" w:rsidRDefault="000E47EF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initialize a variable j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  <w:p w14:paraId="469A583E" w14:textId="2B78EC0F" w:rsidR="000E47EF" w:rsidRDefault="000E47EF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5949A5"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value of matrix[</w:t>
            </w:r>
            <w:proofErr w:type="spellStart"/>
            <w:r w:rsidR="005949A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949A5">
              <w:rPr>
                <w:rFonts w:ascii="Times New Roman" w:eastAsia="Times New Roman" w:hAnsi="Times New Roman" w:cs="Times New Roman"/>
                <w:sz w:val="24"/>
                <w:szCs w:val="24"/>
              </w:rPr>
              <w:t>][j]</w:t>
            </w:r>
          </w:p>
          <w:p w14:paraId="2A3819AB" w14:textId="6EF187B7" w:rsidR="000E47EF" w:rsidRDefault="000E47EF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increment j.</w:t>
            </w:r>
          </w:p>
          <w:p w14:paraId="453D721D" w14:textId="5904C04F" w:rsidR="000E47EF" w:rsidRDefault="000E47EF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if j&lt;x, return to step 3.</w:t>
            </w:r>
          </w:p>
          <w:p w14:paraId="26526DC5" w14:textId="16F5E8CA" w:rsidR="005949A5" w:rsidRDefault="005949A5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print newline</w:t>
            </w:r>
          </w:p>
          <w:p w14:paraId="614F96D4" w14:textId="053D11E0" w:rsidR="000E47EF" w:rsidRDefault="000E47EF" w:rsidP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5949A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increment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583324" w14:textId="39424446" w:rsidR="00032618" w:rsidRPr="004A5F64" w:rsidRDefault="000E4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5949A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&lt;y, return to step 2.</w:t>
            </w:r>
          </w:p>
        </w:tc>
      </w:tr>
      <w:tr w:rsidR="007E47CF" w14:paraId="1A08548D" w14:textId="77777777" w:rsidTr="00372200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1F138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91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1AE0D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273011A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time.h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7A2268C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151A286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278BF0C6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max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3EA0A61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maxdigits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3411534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7B4426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964361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max){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][j];}</w:t>
            </w:r>
          </w:p>
          <w:p w14:paraId="147B236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30A4916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CA2B7F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(max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gramEnd"/>
          </w:p>
          <w:p w14:paraId="1977886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maxdigits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19B951FB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max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/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758ACD3E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8F0B32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51644F8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260E1D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| 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%*d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|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,maxdigits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][j]);</w:t>
            </w:r>
          </w:p>
          <w:p w14:paraId="09C3F55B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3DA8633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7FF3604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6C0F36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2345D8F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print_sum_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matrix2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49A201FB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summatrix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6732CA2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2814CED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570DA0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summatrix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matrix2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][j];</w:t>
            </w:r>
          </w:p>
          <w:p w14:paraId="6568B4F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7CF2C4E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087826E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,summatrix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479889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57A01C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print_diff_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matrix2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74A382A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diffmatrix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3FD89D4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415BD3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1092228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diffmatrix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matrix2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][j];</w:t>
            </w:r>
          </w:p>
          <w:p w14:paraId="5670021E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220E0B7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0FDAE658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,diffmatrix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BC37916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750926E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print_prod_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matrix2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7B25FA3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prodmatrix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7AFD779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8E17A5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D1FA5D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prodmatrix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229E61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C6D216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1A646F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2FDBC4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B2C2F3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p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;p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;p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91BC83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prodmatrix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prodmatrix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matrix1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][p]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matrix2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[p][j];</w:t>
            </w:r>
          </w:p>
          <w:p w14:paraId="79DCB62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}</w:t>
            </w:r>
          </w:p>
          <w:p w14:paraId="2344DDA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23F7D6F0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75FD806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,prodmatrix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9344A70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06185BC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print_transpose_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6F85471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transpose[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6704415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94BDC0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E44090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transpose[j][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][j];</w:t>
            </w:r>
          </w:p>
          <w:p w14:paraId="731C06C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153CA59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2AA16D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,transpose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23AB5F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016343E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5830F53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print_norm_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693B57CE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norm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,maxnorm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24A45A9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033599F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D0206A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norm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norm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4C4DC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31C5D8A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E149FE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maxnorm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norm;}</w:t>
            </w:r>
          </w:p>
          <w:p w14:paraId="4846838F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(norm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maxnorm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spellStart"/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maxnorm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norm;}</w:t>
            </w:r>
          </w:p>
          <w:p w14:paraId="5431D25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65F928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maxnorm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6B84F19F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663663E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FA2D08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,a,b,n1,n2;</w:t>
            </w:r>
          </w:p>
          <w:p w14:paraId="3425EB4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vertical dimensions of first matrix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DC0241D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F364926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horizontal dimensions of first matrix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0A0FDC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B33FC3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vertical dimensions of second matrix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45F32F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33383BB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horizontal dimensions of second matrix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A51476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b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B2DAD56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matrix1[y][x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325FA87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matrix2[a][b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1ACDB59E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the elements of the first matrix(row by row, from left to right)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0BD3B9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6A353B0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2CE663F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matrix1[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][j]);</w:t>
            </w:r>
          </w:p>
          <w:p w14:paraId="53355A86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40DEA62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898764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the elements of the second matrix(row by row, from left to right)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BFECC1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a;i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8E8C56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b;j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4E9F6F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matrix2[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][j]);</w:t>
            </w:r>
          </w:p>
          <w:p w14:paraId="7EB3D61D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42A10D1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CD40C8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((y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a)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b)){</w:t>
            </w:r>
          </w:p>
          <w:p w14:paraId="1DF242E9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sum of the two matrices is: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1FD956C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print_sum_matrix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,matrix1,a,b,matrix2);</w:t>
            </w:r>
          </w:p>
          <w:p w14:paraId="285A339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779FC4D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proofErr w:type="gramEnd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The sum of these matrices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doesnt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exist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0DD0E4A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((y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a)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b)){</w:t>
            </w:r>
          </w:p>
          <w:p w14:paraId="21E0838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difference of the two matrices is: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D21C57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print_diff_matrix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,matrix1,a,b,matrix2);</w:t>
            </w:r>
          </w:p>
          <w:p w14:paraId="53A1BC7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7EC76D87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proofErr w:type="gramEnd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The difference of these matrices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doesnt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exist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43C1C78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(x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a){</w:t>
            </w:r>
            <w:proofErr w:type="gramEnd"/>
          </w:p>
          <w:p w14:paraId="7C0F9C9E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product of the two matrices is: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DF843CB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print_prod_matrix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,matrix1,a,b,matrix2);</w:t>
            </w:r>
          </w:p>
          <w:p w14:paraId="384DC040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9D53AAF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proofErr w:type="spellStart"/>
            <w:proofErr w:type="gramEnd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The product of these matrices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doesnt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exist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2439007A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transpose of the two matrices is: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9D404F0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print_transpose_matrix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,matrix1);</w:t>
            </w:r>
          </w:p>
          <w:p w14:paraId="15CE4302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print_transpose_matrix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a,b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,matrix2);</w:t>
            </w:r>
          </w:p>
          <w:p w14:paraId="24ED52B5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n1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print_norm_matrix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,matrix1);</w:t>
            </w:r>
          </w:p>
          <w:p w14:paraId="3F8ABF5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The norm of matrix 1 is: 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,n1);</w:t>
            </w:r>
          </w:p>
          <w:p w14:paraId="48DA9743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n2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print_norm_matrix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a,b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,matrix2);</w:t>
            </w:r>
          </w:p>
          <w:p w14:paraId="04E9C37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4C4DC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The norm of matrix 2 is: </w:t>
            </w:r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4C4DCC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,n2);</w:t>
            </w:r>
          </w:p>
          <w:p w14:paraId="16FBF204" w14:textId="77777777" w:rsidR="004C4DCC" w:rsidRPr="004C4DCC" w:rsidRDefault="004C4DCC" w:rsidP="004C4DC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4C4DC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4C4DCC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463C8007" w14:textId="5030A042" w:rsidR="007E47CF" w:rsidRPr="002411C6" w:rsidRDefault="004C4DCC" w:rsidP="00FD064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4C4DC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  <w:r w:rsidR="002411C6" w:rsidRPr="002411C6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</w:p>
        </w:tc>
      </w:tr>
      <w:tr w:rsidR="007E47CF" w14:paraId="41AAD7D7" w14:textId="77777777" w:rsidTr="00372200">
        <w:trPr>
          <w:trHeight w:val="480"/>
        </w:trPr>
        <w:tc>
          <w:tcPr>
            <w:tcW w:w="110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734EB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7825B2" w:rsidRPr="007825B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32458EA" wp14:editId="4473DAC1">
                  <wp:extent cx="5227773" cy="597459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597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6E0D" w14:textId="40FFB19B" w:rsidR="005276FA" w:rsidRDefault="005276F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</w:t>
            </w:r>
            <w:r w:rsidRPr="005276F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C4D6B90" wp14:editId="31244E80">
                  <wp:extent cx="5136325" cy="5060118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325" cy="50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461918E2" w14:textId="77777777" w:rsidTr="00372200">
        <w:tc>
          <w:tcPr>
            <w:tcW w:w="110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52273B41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7E47CF" w14:paraId="2EA60DBF" w14:textId="77777777" w:rsidTr="00372200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DC81F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91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74030E" w14:textId="2AA9E957" w:rsidR="007E47CF" w:rsidRPr="00AB31B0" w:rsidRDefault="00AB31B0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B31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Write a program which reads the current year followed by N followed by a list of N employee numbers and their current ages. Produce a list showing the years in which the employees retire (become 65 years old). If more than one employee retires in a given </w:t>
            </w:r>
            <w:proofErr w:type="gramStart"/>
            <w:r w:rsidRPr="00AB31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year</w:t>
            </w:r>
            <w:proofErr w:type="gramEnd"/>
            <w:r w:rsidRPr="00AB31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then include them all under the same heading.</w:t>
            </w:r>
          </w:p>
        </w:tc>
      </w:tr>
      <w:tr w:rsidR="007E47CF" w14:paraId="233F85FC" w14:textId="77777777" w:rsidTr="00372200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6A342D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918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9F9ECE" w14:textId="77777777" w:rsidR="007E47CF" w:rsidRDefault="00026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53E36730" w14:textId="2A987BA1" w:rsidR="00026871" w:rsidRDefault="00026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250F2D">
              <w:rPr>
                <w:rFonts w:ascii="Times New Roman" w:eastAsia="Times New Roman" w:hAnsi="Times New Roman" w:cs="Times New Roman"/>
                <w:sz w:val="24"/>
                <w:szCs w:val="24"/>
              </w:rPr>
              <w:t>Read current year</w:t>
            </w:r>
            <w:r w:rsidR="00A2132A">
              <w:rPr>
                <w:rFonts w:ascii="Times New Roman" w:eastAsia="Times New Roman" w:hAnsi="Times New Roman" w:cs="Times New Roman"/>
                <w:sz w:val="24"/>
                <w:szCs w:val="24"/>
              </w:rPr>
              <w:t>(y)</w:t>
            </w:r>
            <w:r w:rsidR="00250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number of employees</w:t>
            </w:r>
            <w:r w:rsidR="00A2132A">
              <w:rPr>
                <w:rFonts w:ascii="Times New Roman" w:eastAsia="Times New Roman" w:hAnsi="Times New Roman" w:cs="Times New Roman"/>
                <w:sz w:val="24"/>
                <w:szCs w:val="24"/>
              </w:rPr>
              <w:t>(N)</w:t>
            </w:r>
            <w:r w:rsidR="00250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input.</w:t>
            </w:r>
          </w:p>
          <w:p w14:paraId="0D0941E8" w14:textId="1E5E8B11" w:rsidR="00250F2D" w:rsidRDefault="00250F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A2132A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</w:t>
            </w:r>
            <w:r w:rsidR="00346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integer array</w:t>
            </w:r>
            <w:r w:rsidR="00004E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4EB0">
              <w:rPr>
                <w:rFonts w:ascii="Times New Roman" w:eastAsia="Times New Roman" w:hAnsi="Times New Roman" w:cs="Times New Roman"/>
                <w:sz w:val="24"/>
                <w:szCs w:val="24"/>
              </w:rPr>
              <w:t>arremployee</w:t>
            </w:r>
            <w:proofErr w:type="spellEnd"/>
            <w:r w:rsidR="00346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A21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dimensions N x </w:t>
            </w:r>
            <w:proofErr w:type="gramStart"/>
            <w:r w:rsidR="00A213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</w:p>
          <w:p w14:paraId="37DA7E50" w14:textId="77777777" w:rsidR="00A2132A" w:rsidRDefault="00A213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7A0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the employee numbers of N employees and their ages from </w:t>
            </w:r>
            <w:proofErr w:type="gramStart"/>
            <w:r w:rsidR="007A0632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gramEnd"/>
            <w:r w:rsidR="007A0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AD90CDE" w14:textId="77777777" w:rsidR="007A0632" w:rsidRDefault="007A06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Store the employee numbers in </w:t>
            </w:r>
            <w:r w:rsidR="0060173B">
              <w:rPr>
                <w:rFonts w:ascii="Times New Roman" w:eastAsia="Times New Roman" w:hAnsi="Times New Roman" w:cs="Times New Roman"/>
                <w:sz w:val="24"/>
                <w:szCs w:val="24"/>
              </w:rPr>
              <w:t>the array locations with indexes [0][</w:t>
            </w:r>
            <w:r w:rsidR="00697E5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0173B">
              <w:rPr>
                <w:rFonts w:ascii="Times New Roman" w:eastAsia="Times New Roman" w:hAnsi="Times New Roman" w:cs="Times New Roman"/>
                <w:sz w:val="24"/>
                <w:szCs w:val="24"/>
              </w:rPr>
              <w:t>] to [N-1][</w:t>
            </w:r>
            <w:r w:rsidR="00697E5D">
              <w:rPr>
                <w:rFonts w:ascii="Times New Roman" w:eastAsia="Times New Roman" w:hAnsi="Times New Roman" w:cs="Times New Roman"/>
                <w:sz w:val="24"/>
                <w:szCs w:val="24"/>
              </w:rPr>
              <w:t>0] and their ages in the locations [0][1] to [N-1][1] respectively.</w:t>
            </w:r>
          </w:p>
          <w:p w14:paraId="01C71AED" w14:textId="77777777" w:rsidR="00697E5D" w:rsidRDefault="00CC77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 w:rsidR="000B77EB"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retirement age of employees in the array locations [0][2] to [N-1][2]</w:t>
            </w:r>
            <w:r w:rsidR="00D110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</w:t>
            </w:r>
            <w:r w:rsidR="00D110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following manner:</w:t>
            </w:r>
          </w:p>
          <w:p w14:paraId="27B438EE" w14:textId="77777777" w:rsidR="00D110F4" w:rsidRDefault="00004E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arremployee</w:t>
            </w:r>
            <w:proofErr w:type="spellEnd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][2]=y-</w:t>
            </w:r>
            <w:proofErr w:type="spellStart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arremployee</w:t>
            </w:r>
            <w:proofErr w:type="spellEnd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04E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][1]+65</w:t>
            </w:r>
            <w:r w:rsidR="00CD686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with 65 being the retirement age.</w:t>
            </w:r>
          </w:p>
          <w:p w14:paraId="1F367FDB" w14:textId="128350BF" w:rsidR="00CD686D" w:rsidRDefault="00CD68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</w:t>
            </w:r>
            <w:r w:rsidR="00FD5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sort the </w:t>
            </w:r>
            <w:r w:rsidR="00D74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employees according to their retirement ages, </w:t>
            </w:r>
            <w:proofErr w:type="gramStart"/>
            <w:r w:rsidR="00D7499B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00D74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 the </w:t>
            </w:r>
            <w:r w:rsidR="005802A2">
              <w:rPr>
                <w:rFonts w:ascii="Times New Roman" w:eastAsia="Times New Roman" w:hAnsi="Times New Roman" w:cs="Times New Roman"/>
                <w:sz w:val="24"/>
                <w:szCs w:val="24"/>
              </w:rPr>
              <w:t>rows in the 2d array based upon the 3</w:t>
            </w:r>
            <w:r w:rsidR="005802A2" w:rsidRPr="005802A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58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in each row.</w:t>
            </w:r>
            <w:r w:rsidR="00C61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(Sorting algorithm used is insertion sort)</w:t>
            </w:r>
          </w:p>
          <w:p w14:paraId="654BB442" w14:textId="77777777" w:rsidR="001719BB" w:rsidRDefault="00171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initialize k=0</w:t>
            </w:r>
          </w:p>
          <w:p w14:paraId="5FF2367C" w14:textId="77777777" w:rsidR="001719BB" w:rsidRDefault="001719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8: </w:t>
            </w:r>
            <w:r w:rsidR="00F335EA">
              <w:rPr>
                <w:rFonts w:ascii="Times New Roman" w:eastAsia="Times New Roman" w:hAnsi="Times New Roman" w:cs="Times New Roman"/>
                <w:sz w:val="24"/>
                <w:szCs w:val="24"/>
              </w:rPr>
              <w:t>set flag=</w:t>
            </w:r>
            <w:proofErr w:type="spellStart"/>
            <w:r w:rsidR="00F335EA">
              <w:rPr>
                <w:rFonts w:ascii="Times New Roman" w:eastAsia="Times New Roman" w:hAnsi="Times New Roman" w:cs="Times New Roman"/>
                <w:sz w:val="24"/>
                <w:szCs w:val="24"/>
              </w:rPr>
              <w:t>arremployee</w:t>
            </w:r>
            <w:proofErr w:type="spellEnd"/>
            <w:r w:rsidR="00F335EA">
              <w:rPr>
                <w:rFonts w:ascii="Times New Roman" w:eastAsia="Times New Roman" w:hAnsi="Times New Roman" w:cs="Times New Roman"/>
                <w:sz w:val="24"/>
                <w:szCs w:val="24"/>
              </w:rPr>
              <w:t>[k][2]</w:t>
            </w:r>
          </w:p>
          <w:p w14:paraId="7229E41D" w14:textId="48703DCA" w:rsidR="0097011C" w:rsidRDefault="00970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9: print </w:t>
            </w:r>
            <w:r w:rsidR="007C17E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 of retirement is</w:t>
            </w:r>
            <w:r w:rsidR="007C17E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DA4D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7EB">
              <w:rPr>
                <w:rFonts w:ascii="Times New Roman" w:eastAsia="Times New Roman" w:hAnsi="Times New Roman" w:cs="Times New Roman"/>
                <w:sz w:val="24"/>
                <w:szCs w:val="24"/>
              </w:rPr>
              <w:t>arrempl</w:t>
            </w:r>
            <w:r w:rsidR="0080246D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7C17EB">
              <w:rPr>
                <w:rFonts w:ascii="Times New Roman" w:eastAsia="Times New Roman" w:hAnsi="Times New Roman" w:cs="Times New Roman"/>
                <w:sz w:val="24"/>
                <w:szCs w:val="24"/>
              </w:rPr>
              <w:t>yee</w:t>
            </w:r>
            <w:proofErr w:type="spellEnd"/>
            <w:r w:rsidR="007C17EB">
              <w:rPr>
                <w:rFonts w:ascii="Times New Roman" w:eastAsia="Times New Roman" w:hAnsi="Times New Roman" w:cs="Times New Roman"/>
                <w:sz w:val="24"/>
                <w:szCs w:val="24"/>
              </w:rPr>
              <w:t>[k][2]</w:t>
            </w:r>
          </w:p>
          <w:p w14:paraId="6A89A1AE" w14:textId="763449E5" w:rsidR="007C17EB" w:rsidRDefault="007C17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10: print </w:t>
            </w:r>
            <w:r w:rsidR="00DA4D31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r w:rsidR="00DA4D3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A4D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”</w:t>
            </w:r>
            <w:r w:rsidR="00802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03DCFD" w14:textId="694469A1" w:rsidR="009A0CA9" w:rsidRDefault="009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11: print value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arremployee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[k][0]</w:t>
            </w:r>
          </w:p>
          <w:p w14:paraId="6BA16B08" w14:textId="76CDE96E" w:rsidR="00A025AF" w:rsidRDefault="00A025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</w:t>
            </w:r>
            <w:r w:rsidR="009A0C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increment k</w:t>
            </w:r>
          </w:p>
          <w:p w14:paraId="69205AD5" w14:textId="77777777" w:rsidR="00A025AF" w:rsidRDefault="00A025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</w:t>
            </w:r>
            <w:r w:rsidR="009A0C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83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="008836ED">
              <w:rPr>
                <w:rFonts w:ascii="Times New Roman" w:eastAsia="Times New Roman" w:hAnsi="Times New Roman" w:cs="Times New Roman"/>
                <w:sz w:val="24"/>
                <w:szCs w:val="24"/>
              </w:rPr>
              <w:t>arremployee</w:t>
            </w:r>
            <w:proofErr w:type="spellEnd"/>
            <w:r w:rsidR="00883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[k][2] equals flag, return to step </w:t>
            </w:r>
            <w:proofErr w:type="gramStart"/>
            <w:r w:rsidR="009A0C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proofErr w:type="gramEnd"/>
          </w:p>
          <w:p w14:paraId="7DA1F86D" w14:textId="77777777" w:rsidR="009A0CA9" w:rsidRDefault="009A0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14: </w:t>
            </w:r>
            <w:r w:rsidR="00B511D4">
              <w:rPr>
                <w:rFonts w:ascii="Times New Roman" w:eastAsia="Times New Roman" w:hAnsi="Times New Roman" w:cs="Times New Roman"/>
                <w:sz w:val="24"/>
                <w:szCs w:val="24"/>
              </w:rPr>
              <w:t>print newline</w:t>
            </w:r>
          </w:p>
          <w:p w14:paraId="59756D3E" w14:textId="77777777" w:rsidR="00B511D4" w:rsidRDefault="00B511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15: if k&lt;N,</w:t>
            </w:r>
            <w:r w:rsidR="00582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to step 8</w:t>
            </w:r>
          </w:p>
          <w:p w14:paraId="0485FCCA" w14:textId="0350CC10" w:rsidR="00582B05" w:rsidRDefault="00582B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16: END</w:t>
            </w:r>
          </w:p>
        </w:tc>
      </w:tr>
      <w:tr w:rsidR="007E47CF" w14:paraId="46D9F88F" w14:textId="77777777" w:rsidTr="00372200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C4012E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91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CF976E" w14:textId="6335ABEA" w:rsid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66C56D16" w14:textId="7B49EC4B" w:rsidR="006A367C" w:rsidRPr="006A367C" w:rsidRDefault="006A367C" w:rsidP="006A367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6A367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6A367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sort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6A367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6A367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6A367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proofErr w:type="gramEnd"/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6A367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6A367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6A367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6A367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6A367C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m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7E17B544" w14:textId="77777777" w:rsidR="00A871F5" w:rsidRPr="00A871F5" w:rsidRDefault="006A367C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</w:t>
            </w:r>
            <w:r w:rsidR="00A871F5"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="00A871F5"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="00A871F5"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temp,j</w:t>
            </w:r>
            <w:proofErr w:type="gramEnd"/>
            <w:r w:rsidR="00A871F5"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,temp2,temp3;</w:t>
            </w:r>
          </w:p>
          <w:p w14:paraId="6E91EDC8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F5C0A10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38FB041F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  <w:proofErr w:type="gramEnd"/>
          </w:p>
          <w:p w14:paraId="10D9D9EE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temp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108A2993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proofErr w:type="gramEnd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1F69A307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</w:t>
            </w:r>
          </w:p>
          <w:p w14:paraId="32A006FB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temp2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403890F1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proofErr w:type="gramEnd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551D4B83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temp2;</w:t>
            </w:r>
          </w:p>
          <w:p w14:paraId="5FE6B1E3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temp3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30432E61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proofErr w:type="gramEnd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1C56FBB5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A871F5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[j][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temp3;</w:t>
            </w:r>
          </w:p>
          <w:p w14:paraId="500318A2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1D4DC70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(j</w:t>
            </w:r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proofErr w:type="gramStart"/>
            <w:r w:rsidRPr="00A871F5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gramEnd"/>
            <w:r w:rsidRPr="00A871F5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7E198981" w14:textId="77777777" w:rsidR="00A871F5" w:rsidRPr="00A871F5" w:rsidRDefault="00A871F5" w:rsidP="00A871F5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2006291A" w14:textId="16FAD976" w:rsidR="006A367C" w:rsidRPr="006A367C" w:rsidRDefault="00A871F5" w:rsidP="0096754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871F5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763820B" w14:textId="77777777" w:rsidR="006A367C" w:rsidRPr="006A367C" w:rsidRDefault="006A367C" w:rsidP="006A367C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1D112CD7" w14:textId="104655BE" w:rsidR="006A367C" w:rsidRPr="00847BC1" w:rsidRDefault="006A367C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6A367C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6A367C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6A367C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BF14D20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y,N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,flag,k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63288955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current year: 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5297160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1EF2E24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number of employees(N): 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FC9F2BF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17250CB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[N][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2992598F" w14:textId="35D99DC0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sets of employee numbers and ages(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seperated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by spaces</w:t>
            </w:r>
            <w:r w:rsidR="00324340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)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: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n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,N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E82864F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06769DB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]);</w:t>
            </w:r>
          </w:p>
          <w:p w14:paraId="3A54B26D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]);</w:t>
            </w:r>
          </w:p>
          <w:p w14:paraId="5E4DDE75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C5C06B1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N;i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179AC7D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65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3DAF85F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27740DC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sort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N,m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400046D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(k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  <w:proofErr w:type="gramEnd"/>
          </w:p>
          <w:p w14:paraId="0FB68E89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flag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[k][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  <w:proofErr w:type="gramEnd"/>
          </w:p>
          <w:p w14:paraId="6986D570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Year of retirement: 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[k][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]);</w:t>
            </w:r>
          </w:p>
          <w:p w14:paraId="74B72850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List of employees: 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1928438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[k][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flag){</w:t>
            </w:r>
          </w:p>
          <w:p w14:paraId="5CE71542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847BC1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  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arremployee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[k][</w:t>
            </w:r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]);</w:t>
            </w:r>
          </w:p>
          <w:p w14:paraId="282778AB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k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0D4CFCFC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D920040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847BC1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847BC1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  <w:proofErr w:type="gramEnd"/>
          </w:p>
          <w:p w14:paraId="452073A3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09010CA2" w14:textId="77777777" w:rsidR="00847BC1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847BC1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847BC1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  <w:proofErr w:type="gramEnd"/>
          </w:p>
          <w:p w14:paraId="27FD98C1" w14:textId="01A86E1F" w:rsidR="007E47CF" w:rsidRPr="00847BC1" w:rsidRDefault="00847BC1" w:rsidP="00847BC1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847BC1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20B84D54" w14:textId="77777777" w:rsidTr="00372200">
        <w:tc>
          <w:tcPr>
            <w:tcW w:w="110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929571" w14:textId="6CAAF6F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732E59" w:rsidRPr="00732E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5D14E26" wp14:editId="79B001B6">
                  <wp:extent cx="4480948" cy="44580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445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54A0" w14:textId="6ACD4D8A" w:rsidR="00D83E45" w:rsidRDefault="00D83E4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</w:t>
            </w:r>
            <w:r w:rsidR="00C34252" w:rsidRPr="00C342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1248444" wp14:editId="50F31C83">
                  <wp:extent cx="5014395" cy="58298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95" cy="582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17FDD902" w14:textId="77777777" w:rsidTr="00372200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7050D2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91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D964D2" w14:textId="33000772" w:rsidR="007E47CF" w:rsidRDefault="00AB3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learnt how to use 2 dimensional arrays in </w:t>
            </w:r>
            <w:r w:rsidR="00372200">
              <w:rPr>
                <w:rFonts w:ascii="Times New Roman" w:eastAsia="Times New Roman" w:hAnsi="Times New Roman" w:cs="Times New Roman"/>
                <w:sz w:val="24"/>
                <w:szCs w:val="24"/>
              </w:rPr>
              <w:t>problem solving using computer programming.</w:t>
            </w:r>
          </w:p>
        </w:tc>
      </w:tr>
    </w:tbl>
    <w:p w14:paraId="007ADA00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3"/>
    <w:rsid w:val="00004EB0"/>
    <w:rsid w:val="000166F3"/>
    <w:rsid w:val="00026871"/>
    <w:rsid w:val="00032618"/>
    <w:rsid w:val="000B77EB"/>
    <w:rsid w:val="000E47EF"/>
    <w:rsid w:val="00102ED5"/>
    <w:rsid w:val="00115562"/>
    <w:rsid w:val="0012149C"/>
    <w:rsid w:val="001269CE"/>
    <w:rsid w:val="001719BB"/>
    <w:rsid w:val="00197B47"/>
    <w:rsid w:val="001B4D97"/>
    <w:rsid w:val="001D7FCD"/>
    <w:rsid w:val="001E390C"/>
    <w:rsid w:val="0022041D"/>
    <w:rsid w:val="002411C6"/>
    <w:rsid w:val="00246317"/>
    <w:rsid w:val="00250F2D"/>
    <w:rsid w:val="002E75D0"/>
    <w:rsid w:val="002F3CAC"/>
    <w:rsid w:val="002F6BB9"/>
    <w:rsid w:val="00324340"/>
    <w:rsid w:val="00335079"/>
    <w:rsid w:val="00345954"/>
    <w:rsid w:val="00346382"/>
    <w:rsid w:val="0035026A"/>
    <w:rsid w:val="00372200"/>
    <w:rsid w:val="003B40D3"/>
    <w:rsid w:val="003C6A42"/>
    <w:rsid w:val="004A5F64"/>
    <w:rsid w:val="004A7900"/>
    <w:rsid w:val="004C4DCC"/>
    <w:rsid w:val="004E2572"/>
    <w:rsid w:val="00506E58"/>
    <w:rsid w:val="005272D0"/>
    <w:rsid w:val="005276FA"/>
    <w:rsid w:val="0053578B"/>
    <w:rsid w:val="00560DD4"/>
    <w:rsid w:val="005721BB"/>
    <w:rsid w:val="005802A2"/>
    <w:rsid w:val="00582B05"/>
    <w:rsid w:val="00586289"/>
    <w:rsid w:val="005949A5"/>
    <w:rsid w:val="0060173B"/>
    <w:rsid w:val="0063275C"/>
    <w:rsid w:val="006367CD"/>
    <w:rsid w:val="00666363"/>
    <w:rsid w:val="00697E5D"/>
    <w:rsid w:val="006A367C"/>
    <w:rsid w:val="006B0455"/>
    <w:rsid w:val="006B6AAA"/>
    <w:rsid w:val="006F082F"/>
    <w:rsid w:val="0071071E"/>
    <w:rsid w:val="00732E59"/>
    <w:rsid w:val="007825B2"/>
    <w:rsid w:val="00785604"/>
    <w:rsid w:val="007A0632"/>
    <w:rsid w:val="007B546C"/>
    <w:rsid w:val="007C17EB"/>
    <w:rsid w:val="007C1D9A"/>
    <w:rsid w:val="007D3249"/>
    <w:rsid w:val="007D6568"/>
    <w:rsid w:val="007E47CF"/>
    <w:rsid w:val="0080246D"/>
    <w:rsid w:val="0080366B"/>
    <w:rsid w:val="008372EB"/>
    <w:rsid w:val="00847BC1"/>
    <w:rsid w:val="008535F1"/>
    <w:rsid w:val="008637A7"/>
    <w:rsid w:val="008836ED"/>
    <w:rsid w:val="00896090"/>
    <w:rsid w:val="008B5574"/>
    <w:rsid w:val="008D6AC0"/>
    <w:rsid w:val="0091704D"/>
    <w:rsid w:val="00921334"/>
    <w:rsid w:val="009275D4"/>
    <w:rsid w:val="00940728"/>
    <w:rsid w:val="009551E8"/>
    <w:rsid w:val="0096052A"/>
    <w:rsid w:val="0096754F"/>
    <w:rsid w:val="0097011C"/>
    <w:rsid w:val="00991552"/>
    <w:rsid w:val="009933A8"/>
    <w:rsid w:val="009A0CA9"/>
    <w:rsid w:val="009A36A5"/>
    <w:rsid w:val="009F6D02"/>
    <w:rsid w:val="00A025AF"/>
    <w:rsid w:val="00A1773B"/>
    <w:rsid w:val="00A2132A"/>
    <w:rsid w:val="00A871F5"/>
    <w:rsid w:val="00AB31B0"/>
    <w:rsid w:val="00AF4686"/>
    <w:rsid w:val="00B511D4"/>
    <w:rsid w:val="00BB0A20"/>
    <w:rsid w:val="00BC1D3E"/>
    <w:rsid w:val="00BF0A33"/>
    <w:rsid w:val="00BF183C"/>
    <w:rsid w:val="00C34252"/>
    <w:rsid w:val="00C534B1"/>
    <w:rsid w:val="00C61E7F"/>
    <w:rsid w:val="00C92F76"/>
    <w:rsid w:val="00C97BE7"/>
    <w:rsid w:val="00CA17A7"/>
    <w:rsid w:val="00CC77E9"/>
    <w:rsid w:val="00CD4E65"/>
    <w:rsid w:val="00CD686D"/>
    <w:rsid w:val="00D10A1F"/>
    <w:rsid w:val="00D110F4"/>
    <w:rsid w:val="00D125A3"/>
    <w:rsid w:val="00D569D9"/>
    <w:rsid w:val="00D7499B"/>
    <w:rsid w:val="00D83E45"/>
    <w:rsid w:val="00D851F1"/>
    <w:rsid w:val="00D87566"/>
    <w:rsid w:val="00DA4D31"/>
    <w:rsid w:val="00DB39B9"/>
    <w:rsid w:val="00DF0E2A"/>
    <w:rsid w:val="00E02FAB"/>
    <w:rsid w:val="00E14484"/>
    <w:rsid w:val="00E73B45"/>
    <w:rsid w:val="00EB4B00"/>
    <w:rsid w:val="00F203B0"/>
    <w:rsid w:val="00F335EA"/>
    <w:rsid w:val="00F50994"/>
    <w:rsid w:val="00F9371D"/>
    <w:rsid w:val="00FA0205"/>
    <w:rsid w:val="00FA2487"/>
    <w:rsid w:val="00FC12DC"/>
    <w:rsid w:val="00FD0645"/>
    <w:rsid w:val="00FD1FE8"/>
    <w:rsid w:val="00F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CFB6"/>
  <w15:chartTrackingRefBased/>
  <w15:docId w15:val="{5C294EB9-F68B-423C-9E68-5B2218B5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C%20programs\assignments\Shubhan_Singh_EXP-6(2022300118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Shubhan_Singh_EXP-6(2022300118)</Template>
  <TotalTime>229</TotalTime>
  <Pages>12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130</cp:revision>
  <dcterms:created xsi:type="dcterms:W3CDTF">2023-01-21T14:29:00Z</dcterms:created>
  <dcterms:modified xsi:type="dcterms:W3CDTF">2023-01-22T14:00:00Z</dcterms:modified>
  <dc:language>en-IN</dc:language>
</cp:coreProperties>
</file>